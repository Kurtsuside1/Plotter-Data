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9C61" w14:textId="77777777" w:rsidR="00453A11" w:rsidRPr="00DC37DF" w:rsidRDefault="00DC37DF" w:rsidP="00EE40B7">
      <w:pPr>
        <w:pStyle w:val="Title"/>
        <w:tabs>
          <w:tab w:val="left" w:pos="7228"/>
        </w:tabs>
        <w:rPr>
          <w:lang w:val="en-GB"/>
        </w:rPr>
      </w:pPr>
      <w:r w:rsidRPr="00DC37DF">
        <w:rPr>
          <w:lang w:val="en-GB"/>
        </w:rPr>
        <w:t>Real</w:t>
      </w:r>
      <w:r>
        <w:rPr>
          <w:lang w:val="en-GB"/>
        </w:rPr>
        <w:t>isatie</w:t>
      </w:r>
      <w:r w:rsidR="00A974AD">
        <w:rPr>
          <w:lang w:val="en-GB"/>
        </w:rPr>
        <w:t>logboek</w:t>
      </w:r>
    </w:p>
    <w:sdt>
      <w:sdtPr>
        <w:rPr>
          <w:lang w:val="en-US"/>
        </w:rPr>
        <w:alias w:val="Projectnaam"/>
        <w:tag w:val="Projectnaam"/>
        <w:id w:val="-914392091"/>
        <w:placeholder>
          <w:docPart w:val="88EF590A279E42CE9F4FC9E9AC3E2EDF"/>
        </w:placeholder>
        <w:text/>
      </w:sdtPr>
      <w:sdtEndPr/>
      <w:sdtContent>
        <w:p w14:paraId="57A13896" w14:textId="5350CB12" w:rsidR="008A2B7E" w:rsidRPr="00453A11" w:rsidRDefault="00760CD5" w:rsidP="008A2B7E">
          <w:pPr>
            <w:rPr>
              <w:lang w:val="en-US"/>
            </w:rPr>
          </w:pPr>
          <w:r>
            <w:rPr>
              <w:lang w:val="en-US"/>
            </w:rPr>
            <w:t>Plotter Data</w:t>
          </w:r>
        </w:p>
      </w:sdtContent>
    </w:sdt>
    <w:p w14:paraId="5F04C7E7"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760CD5" w14:paraId="1BA94BE2" w14:textId="77777777" w:rsidTr="00A974AD">
        <w:tc>
          <w:tcPr>
            <w:tcW w:w="1601" w:type="dxa"/>
          </w:tcPr>
          <w:p w14:paraId="5575DAF5" w14:textId="77777777" w:rsidR="00221143" w:rsidRPr="00221143" w:rsidRDefault="00221143" w:rsidP="00336A7E">
            <w:pPr>
              <w:pStyle w:val="NoSpacing"/>
              <w:rPr>
                <w:lang w:val="en-US"/>
              </w:rPr>
            </w:pPr>
            <w:r w:rsidRPr="00221143">
              <w:rPr>
                <w:lang w:val="en-US"/>
              </w:rPr>
              <w:t>Versienummer:</w:t>
            </w:r>
          </w:p>
        </w:tc>
        <w:bookmarkStart w:id="0" w:name="Versienummer"/>
        <w:tc>
          <w:tcPr>
            <w:tcW w:w="4536" w:type="dxa"/>
          </w:tcPr>
          <w:p w14:paraId="255DD461" w14:textId="3C8A4CD9" w:rsidR="00221143" w:rsidRPr="00221143" w:rsidRDefault="001C49F7" w:rsidP="00336A7E">
            <w:pPr>
              <w:pStyle w:val="NoSpacing"/>
              <w:rPr>
                <w:lang w:val="en-US"/>
              </w:rPr>
            </w:pPr>
            <w:sdt>
              <w:sdtPr>
                <w:alias w:val="Versienummer"/>
                <w:tag w:val="Version"/>
                <w:id w:val="-193926220"/>
                <w:placeholder>
                  <w:docPart w:val="9DD0800E3E3C4F1E8325AF07C4770A03"/>
                </w:placeholder>
                <w:text/>
              </w:sdtPr>
              <w:sdtEndPr/>
              <w:sdtContent>
                <w:r w:rsidR="00760CD5">
                  <w:t>1.0</w:t>
                </w:r>
              </w:sdtContent>
            </w:sdt>
            <w:bookmarkEnd w:id="0"/>
          </w:p>
        </w:tc>
      </w:tr>
      <w:tr w:rsidR="00221143" w:rsidRPr="00760CD5" w14:paraId="714A2562" w14:textId="77777777" w:rsidTr="00A974AD">
        <w:tc>
          <w:tcPr>
            <w:tcW w:w="1601" w:type="dxa"/>
          </w:tcPr>
          <w:p w14:paraId="48D0CAE2" w14:textId="77777777" w:rsidR="00221143" w:rsidRPr="00221143" w:rsidRDefault="00221143" w:rsidP="00336A7E">
            <w:pPr>
              <w:pStyle w:val="NoSpacing"/>
              <w:rPr>
                <w:lang w:val="en-US"/>
              </w:rPr>
            </w:pPr>
            <w:r w:rsidRPr="00221143">
              <w:rPr>
                <w:lang w:val="en-US"/>
              </w:rPr>
              <w:t>Auteur(s):</w:t>
            </w:r>
          </w:p>
        </w:tc>
        <w:bookmarkStart w:id="1" w:name="Auteurs"/>
        <w:tc>
          <w:tcPr>
            <w:tcW w:w="4536" w:type="dxa"/>
          </w:tcPr>
          <w:p w14:paraId="0D041945" w14:textId="393FF402" w:rsidR="00221143" w:rsidRPr="00221143" w:rsidRDefault="001C49F7" w:rsidP="00336A7E">
            <w:pPr>
              <w:pStyle w:val="NoSpacing"/>
              <w:rPr>
                <w:lang w:val="en-US"/>
              </w:rPr>
            </w:pPr>
            <w:sdt>
              <w:sdtPr>
                <w:alias w:val="Naam van de auteur"/>
                <w:tag w:val="Authors"/>
                <w:id w:val="1931920483"/>
                <w:placeholder>
                  <w:docPart w:val="2BD250743B104B628A9C3792D97386CF"/>
                </w:placeholder>
                <w:text/>
              </w:sdtPr>
              <w:sdtEndPr/>
              <w:sdtContent>
                <w:r w:rsidR="00760CD5">
                  <w:t>Kurt Peeters</w:t>
                </w:r>
              </w:sdtContent>
            </w:sdt>
            <w:bookmarkEnd w:id="1"/>
          </w:p>
        </w:tc>
      </w:tr>
      <w:tr w:rsidR="00221143" w:rsidRPr="00760CD5" w14:paraId="7A15E121" w14:textId="77777777" w:rsidTr="00A974AD">
        <w:tc>
          <w:tcPr>
            <w:tcW w:w="1601" w:type="dxa"/>
          </w:tcPr>
          <w:p w14:paraId="44891F15" w14:textId="77777777" w:rsidR="00221143" w:rsidRPr="00221143" w:rsidRDefault="00221143" w:rsidP="00336A7E">
            <w:pPr>
              <w:pStyle w:val="NoSpacing"/>
              <w:rPr>
                <w:lang w:val="en-US"/>
              </w:rPr>
            </w:pPr>
            <w:r w:rsidRPr="00221143">
              <w:rPr>
                <w:lang w:val="en-US"/>
              </w:rPr>
              <w:t>Datum:</w:t>
            </w:r>
          </w:p>
        </w:tc>
        <w:tc>
          <w:tcPr>
            <w:tcW w:w="4536" w:type="dxa"/>
          </w:tcPr>
          <w:p w14:paraId="5B7A337B" w14:textId="43B078CC" w:rsidR="00221143" w:rsidRPr="000534B2" w:rsidRDefault="001C49F7" w:rsidP="00336A7E">
            <w:pPr>
              <w:pStyle w:val="NoSpacing"/>
              <w:rPr>
                <w:lang w:val="en-US"/>
              </w:rPr>
            </w:pPr>
            <w:sdt>
              <w:sdtPr>
                <w:alias w:val="Datum"/>
                <w:tag w:val="Date"/>
                <w:id w:val="-1127611690"/>
                <w:placeholder>
                  <w:docPart w:val="F19BCEE250174F0C8DF80C16F19054CE"/>
                </w:placeholder>
                <w:text/>
              </w:sdtPr>
              <w:sdtEndPr/>
              <w:sdtContent>
                <w:r w:rsidR="00760CD5">
                  <w:t>08-06-2021</w:t>
                </w:r>
              </w:sdtContent>
            </w:sdt>
          </w:p>
        </w:tc>
      </w:tr>
    </w:tbl>
    <w:p w14:paraId="346A9AF6"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78C79F76" w14:textId="77777777" w:rsidR="008A2B7E" w:rsidRPr="0093389B" w:rsidRDefault="008A2B7E" w:rsidP="008A2B7E">
      <w:pPr>
        <w:pStyle w:val="Heading1"/>
      </w:pPr>
      <w:bookmarkStart w:id="2" w:name="_Toc29287429"/>
      <w:r w:rsidRPr="0093389B">
        <w:lastRenderedPageBreak/>
        <w:t>Versiebeheer</w:t>
      </w:r>
      <w:bookmarkEnd w:id="2"/>
    </w:p>
    <w:p w14:paraId="1D3D78BE"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54CFEA49"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DC2B3" w14:textId="77777777" w:rsidR="008A2B7E" w:rsidRPr="0093389B" w:rsidRDefault="008A2B7E" w:rsidP="00AF55D5">
            <w:pPr>
              <w:pStyle w:val="NoSpacing"/>
            </w:pPr>
            <w:r w:rsidRPr="0093389B">
              <w:t>Datum</w:t>
            </w:r>
          </w:p>
        </w:tc>
        <w:tc>
          <w:tcPr>
            <w:tcW w:w="788" w:type="dxa"/>
          </w:tcPr>
          <w:p w14:paraId="7433374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6BDC67FF"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18E8D50"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3BF0DDA"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BE383" w14:textId="798E81D9" w:rsidR="008A2B7E" w:rsidRPr="0093389B" w:rsidRDefault="00760CD5" w:rsidP="00AF55D5">
            <w:pPr>
              <w:pStyle w:val="NoSpacing"/>
              <w:jc w:val="center"/>
              <w:rPr>
                <w:b w:val="0"/>
              </w:rPr>
            </w:pPr>
            <w:r>
              <w:rPr>
                <w:b w:val="0"/>
              </w:rPr>
              <w:t>07-06-2021</w:t>
            </w:r>
          </w:p>
        </w:tc>
        <w:tc>
          <w:tcPr>
            <w:tcW w:w="788" w:type="dxa"/>
          </w:tcPr>
          <w:p w14:paraId="2B33FA99" w14:textId="007187AA" w:rsidR="008A2B7E" w:rsidRPr="0093389B" w:rsidRDefault="00760CD5"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0421898A" w14:textId="26910C51" w:rsidR="008A2B7E" w:rsidRPr="0093389B" w:rsidRDefault="00760CD5" w:rsidP="008A2B7E">
            <w:pPr>
              <w:pStyle w:val="NoSpacing"/>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5A63154"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6554D75"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3832FB8" w14:textId="77777777" w:rsidR="008A2B7E" w:rsidRPr="0093389B" w:rsidRDefault="008A2B7E" w:rsidP="00AF55D5">
            <w:pPr>
              <w:pStyle w:val="NoSpacing"/>
              <w:jc w:val="center"/>
              <w:rPr>
                <w:b w:val="0"/>
              </w:rPr>
            </w:pPr>
          </w:p>
        </w:tc>
        <w:tc>
          <w:tcPr>
            <w:tcW w:w="788" w:type="dxa"/>
          </w:tcPr>
          <w:p w14:paraId="0ACAA9A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BDAE5E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7B282E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3E3E1531"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896469" w14:textId="77777777" w:rsidR="008A2B7E" w:rsidRPr="0093389B" w:rsidRDefault="008A2B7E" w:rsidP="00AF55D5">
            <w:pPr>
              <w:pStyle w:val="NoSpacing"/>
              <w:jc w:val="center"/>
              <w:rPr>
                <w:b w:val="0"/>
              </w:rPr>
            </w:pPr>
          </w:p>
        </w:tc>
        <w:tc>
          <w:tcPr>
            <w:tcW w:w="788" w:type="dxa"/>
          </w:tcPr>
          <w:p w14:paraId="2EDDE0FE"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10D49B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45D2ACDB"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72A4A7F3"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6EBFC526" w14:textId="77777777" w:rsidR="008A2B7E" w:rsidRPr="0093389B" w:rsidRDefault="008A2B7E" w:rsidP="00AF55D5">
            <w:pPr>
              <w:pStyle w:val="NoSpacing"/>
              <w:jc w:val="center"/>
              <w:rPr>
                <w:b w:val="0"/>
              </w:rPr>
            </w:pPr>
          </w:p>
        </w:tc>
        <w:tc>
          <w:tcPr>
            <w:tcW w:w="788" w:type="dxa"/>
          </w:tcPr>
          <w:p w14:paraId="4DFB4687"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BCD8F7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805D40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1CBFC15" w14:textId="77777777" w:rsidR="008A2B7E" w:rsidRPr="0093389B" w:rsidRDefault="008A2B7E" w:rsidP="008A2B7E">
      <w:pPr>
        <w:pStyle w:val="NoSpacing"/>
      </w:pPr>
    </w:p>
    <w:p w14:paraId="79926D32" w14:textId="77777777" w:rsidR="008A2B7E" w:rsidRPr="0093389B" w:rsidRDefault="008A2B7E">
      <w:r w:rsidRPr="0093389B">
        <w:br w:type="page"/>
      </w:r>
    </w:p>
    <w:p w14:paraId="01740084" w14:textId="77777777" w:rsidR="008A2B7E" w:rsidRPr="0093389B" w:rsidRDefault="008A2B7E" w:rsidP="008A2B7E">
      <w:pPr>
        <w:pStyle w:val="Header1inhoudsopave"/>
      </w:pPr>
      <w:r w:rsidRPr="0093389B">
        <w:lastRenderedPageBreak/>
        <w:t>Inhoudsopgave</w:t>
      </w:r>
    </w:p>
    <w:p w14:paraId="5A448A6A" w14:textId="77777777" w:rsidR="008A2B7E" w:rsidRPr="0093389B" w:rsidRDefault="008A2B7E" w:rsidP="008A2B7E">
      <w:pPr>
        <w:pStyle w:val="NoSpacing"/>
      </w:pPr>
    </w:p>
    <w:p w14:paraId="127EE2C6" w14:textId="77777777" w:rsidR="00C75948"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14:paraId="28CE71D7" w14:textId="77777777" w:rsidR="00C75948" w:rsidRDefault="001C49F7">
      <w:pPr>
        <w:pStyle w:val="TOC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12F20985" w14:textId="77777777" w:rsidR="00C75948" w:rsidRDefault="001C49F7">
      <w:pPr>
        <w:pStyle w:val="TOC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6A63E092" w14:textId="77777777" w:rsidR="00C75948" w:rsidRDefault="001C49F7">
      <w:pPr>
        <w:pStyle w:val="TOC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14AB3628" w14:textId="77777777" w:rsidR="00C75948" w:rsidRDefault="001C49F7">
      <w:pPr>
        <w:pStyle w:val="TOC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07494C57" w14:textId="77777777" w:rsidR="00C75948" w:rsidRDefault="001C49F7">
      <w:pPr>
        <w:pStyle w:val="TOC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220254BD" w14:textId="77777777" w:rsidR="00C75948" w:rsidRDefault="001C49F7">
      <w:pPr>
        <w:pStyle w:val="TOC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4E7993CD" w14:textId="77777777" w:rsidR="008A2B7E" w:rsidRPr="0093389B" w:rsidRDefault="008A2B7E" w:rsidP="0015692D">
      <w:pPr>
        <w:pStyle w:val="NoSpacing"/>
      </w:pPr>
      <w:r w:rsidRPr="0093389B">
        <w:fldChar w:fldCharType="end"/>
      </w:r>
    </w:p>
    <w:p w14:paraId="292801B5" w14:textId="77777777" w:rsidR="008A2B7E" w:rsidRPr="0093389B" w:rsidRDefault="008A2B7E" w:rsidP="0015692D">
      <w:pPr>
        <w:pStyle w:val="NoSpacing"/>
      </w:pPr>
    </w:p>
    <w:p w14:paraId="7ED6353F" w14:textId="77777777" w:rsidR="008A2B7E" w:rsidRPr="0093389B" w:rsidRDefault="008A2B7E" w:rsidP="0015692D">
      <w:pPr>
        <w:pStyle w:val="NoSpacing"/>
      </w:pPr>
      <w:r w:rsidRPr="0093389B">
        <w:br w:type="page"/>
      </w:r>
    </w:p>
    <w:p w14:paraId="7AC5B070" w14:textId="77777777" w:rsidR="0015692D" w:rsidRPr="0093389B" w:rsidRDefault="0015692D" w:rsidP="003A2EE7">
      <w:pPr>
        <w:pStyle w:val="Heading1"/>
      </w:pPr>
      <w:bookmarkStart w:id="3" w:name="_Toc29287430"/>
      <w:r w:rsidRPr="0093389B">
        <w:lastRenderedPageBreak/>
        <w:t>Inleiding</w:t>
      </w:r>
      <w:bookmarkEnd w:id="3"/>
    </w:p>
    <w:p w14:paraId="0D0EB0F3" w14:textId="77777777" w:rsidR="00A50A4E" w:rsidRPr="0093389B" w:rsidRDefault="00C27281" w:rsidP="00C27281">
      <w:pPr>
        <w:pStyle w:val="Heading2"/>
      </w:pPr>
      <w:bookmarkStart w:id="4" w:name="_Toc29287431"/>
      <w:r w:rsidRPr="0093389B">
        <w:t xml:space="preserve">Over </w:t>
      </w:r>
      <w:r w:rsidR="007739E7" w:rsidRPr="0093389B">
        <w:t xml:space="preserve">dit </w:t>
      </w:r>
      <w:r w:rsidRPr="0093389B">
        <w:t>document</w:t>
      </w:r>
      <w:bookmarkEnd w:id="4"/>
    </w:p>
    <w:p w14:paraId="07A7224A"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14:paraId="31DB135A" w14:textId="77777777" w:rsidR="00741E0E" w:rsidRPr="0093389B" w:rsidRDefault="00741E0E" w:rsidP="00AF55D5">
      <w:pPr>
        <w:pStyle w:val="Heading2"/>
      </w:pPr>
      <w:bookmarkStart w:id="5" w:name="_Toc29287432"/>
      <w:r w:rsidRPr="0093389B">
        <w:t>Over het project en de opdrachtgever</w:t>
      </w:r>
      <w:bookmarkEnd w:id="5"/>
    </w:p>
    <w:p w14:paraId="7D1A8665" w14:textId="77777777" w:rsidR="00964BA9" w:rsidRPr="00A96A50" w:rsidRDefault="00964BA9" w:rsidP="00964BA9">
      <w:bookmarkStart w:id="6" w:name="_Toc29287433"/>
      <w:r>
        <w:t>Goedhart groep b.v. vanaf nu Goedhart te noemen.</w:t>
      </w:r>
    </w:p>
    <w:p w14:paraId="7DA2DDC7" w14:textId="77777777" w:rsidR="00964BA9" w:rsidRPr="0029295E" w:rsidRDefault="00964BA9" w:rsidP="00964BA9">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6C231CB1" w14:textId="77777777" w:rsidR="00964BA9" w:rsidRPr="0029295E" w:rsidRDefault="00964BA9" w:rsidP="00964BA9">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A10A6D1" w14:textId="77777777" w:rsidR="00964BA9" w:rsidRPr="0029295E" w:rsidRDefault="00964BA9" w:rsidP="00964BA9">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Pr>
          <w:i w:val="0"/>
        </w:rPr>
        <w:t>de data van de machines verkrijgen</w:t>
      </w:r>
      <w:r w:rsidRPr="0029295E">
        <w:rPr>
          <w:i w:val="0"/>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0BDC64CA" w14:textId="77777777" w:rsidR="00964BA9" w:rsidRPr="0029295E" w:rsidRDefault="00964BA9" w:rsidP="00964BA9">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21134A17" w14:textId="77777777" w:rsidR="00964BA9" w:rsidRPr="0029295E" w:rsidRDefault="00964BA9" w:rsidP="00964BA9">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7C0E0A60" w14:textId="77777777" w:rsidR="00964BA9" w:rsidRPr="0029295E" w:rsidRDefault="00964BA9" w:rsidP="00964BA9">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1B103A7" w14:textId="77777777" w:rsidR="00964BA9" w:rsidRPr="0029295E" w:rsidRDefault="00964BA9" w:rsidP="00964BA9">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w:t>
      </w:r>
      <w:r w:rsidRPr="0029295E">
        <w:rPr>
          <w:i w:val="0"/>
        </w:rPr>
        <w:lastRenderedPageBreak/>
        <w:t xml:space="preserve">dit opgestuurd moeten worden door middel van email of door https. Nadat de data binnen is wordt het verwerkt in een database en zal het verwerkt worden in het systeem van </w:t>
      </w:r>
      <w:r>
        <w:rPr>
          <w:i w:val="0"/>
        </w:rPr>
        <w:t>Goedhart</w:t>
      </w:r>
      <w:r w:rsidRPr="0029295E">
        <w:rPr>
          <w:i w:val="0"/>
        </w:rPr>
        <w:t>.</w:t>
      </w:r>
    </w:p>
    <w:p w14:paraId="3EE60465" w14:textId="77777777" w:rsidR="00964BA9" w:rsidRPr="0029295E" w:rsidRDefault="00964BA9" w:rsidP="00964BA9">
      <w:pPr>
        <w:pStyle w:val="SPLinfo"/>
        <w:rPr>
          <w:i w:val="0"/>
        </w:rPr>
      </w:pPr>
      <w:r w:rsidRPr="0029295E">
        <w:rPr>
          <w:i w:val="0"/>
        </w:rPr>
        <w:t>Na verwachting zal de PVB ongeveer 6 weken duren, dit kan korter of langer worden aangezien er gecommuniceerd moet worden met de klanten.</w:t>
      </w:r>
    </w:p>
    <w:p w14:paraId="194371A8" w14:textId="77777777" w:rsidR="00964BA9" w:rsidRPr="0029295E" w:rsidRDefault="00964BA9" w:rsidP="00964BA9">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4B6C0123" w14:textId="77777777" w:rsidR="00964BA9" w:rsidRPr="0029295E" w:rsidRDefault="00964BA9" w:rsidP="00964BA9">
      <w:pPr>
        <w:pStyle w:val="SPLinfo"/>
        <w:rPr>
          <w:i w:val="0"/>
        </w:rPr>
      </w:pPr>
      <w:r w:rsidRPr="0029295E">
        <w:rPr>
          <w:i w:val="0"/>
        </w:rPr>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09748405" w14:textId="77777777" w:rsidR="00964BA9" w:rsidRPr="0029295E" w:rsidRDefault="00964BA9" w:rsidP="00964BA9">
      <w:pPr>
        <w:pStyle w:val="SPLinfo"/>
        <w:rPr>
          <w:i w:val="0"/>
        </w:rPr>
      </w:pPr>
    </w:p>
    <w:p w14:paraId="55F9614C" w14:textId="77777777" w:rsidR="00964BA9" w:rsidRPr="00816250" w:rsidRDefault="00964BA9" w:rsidP="00964BA9">
      <w:pPr>
        <w:pStyle w:val="SPLinfo"/>
        <w:rPr>
          <w:i w:val="0"/>
        </w:rPr>
      </w:pPr>
      <w:r>
        <w:rPr>
          <w:i w:val="0"/>
        </w:rPr>
        <w:t>•</w:t>
      </w:r>
      <w:r w:rsidRPr="0029295E">
        <w:rPr>
          <w:i w:val="0"/>
        </w:rPr>
        <w:t>Scrapen (Engels: web scraping) is een computertechniek waarbij software wordt gebruikt om informatie van webpagina's te extraheren en al dan niet te analyseren.</w:t>
      </w:r>
    </w:p>
    <w:p w14:paraId="68F01FED" w14:textId="0E4757AF" w:rsidR="0015692D" w:rsidRDefault="00DC37DF" w:rsidP="00DC37DF">
      <w:pPr>
        <w:pStyle w:val="Heading1"/>
      </w:pPr>
      <w:r>
        <w:t>Detailplanning realisatiefase</w:t>
      </w:r>
      <w:bookmarkEnd w:id="6"/>
    </w:p>
    <w:p w14:paraId="61FB92B0" w14:textId="3802918D" w:rsidR="009A36E9" w:rsidRPr="009A36E9" w:rsidRDefault="009A36E9" w:rsidP="009A36E9">
      <w:r>
        <w:t>Verwijzing naar de strokenplanning in het projectplan</w:t>
      </w:r>
    </w:p>
    <w:p w14:paraId="78BF090B" w14:textId="4AA0D514" w:rsidR="00DC37DF" w:rsidRDefault="00DC37DF" w:rsidP="00DC37DF">
      <w:pPr>
        <w:pStyle w:val="Heading1"/>
      </w:pPr>
      <w:bookmarkStart w:id="7" w:name="_Toc29287434"/>
      <w:r>
        <w:t>Wijzigingen ten opzichte van FO en TO</w:t>
      </w:r>
      <w:bookmarkEnd w:id="7"/>
    </w:p>
    <w:p w14:paraId="171B3EFA" w14:textId="414EFAED" w:rsidR="00F346A1" w:rsidRDefault="00F346A1" w:rsidP="00F346A1">
      <w:r>
        <w:t>Het opsturen van data word nu apart gedaan zodat er niet altijd gescand hoeft te worden</w:t>
      </w:r>
      <w:r w:rsidR="00A7695A">
        <w:t>.</w:t>
      </w:r>
    </w:p>
    <w:p w14:paraId="0DFD3FD4" w14:textId="77777777" w:rsidR="00A7695A" w:rsidRPr="00F346A1" w:rsidRDefault="00A7695A" w:rsidP="00F346A1"/>
    <w:p w14:paraId="2829F23F" w14:textId="77777777" w:rsidR="00DC37DF" w:rsidRPr="00DC37DF" w:rsidRDefault="00DC37DF" w:rsidP="00DC37DF">
      <w:pPr>
        <w:pStyle w:val="Heading1"/>
      </w:pPr>
      <w:bookmarkStart w:id="8" w:name="_Toc29287435"/>
      <w:r>
        <w:t>Realisatielog</w:t>
      </w:r>
      <w:bookmarkEnd w:id="8"/>
    </w:p>
    <w:p w14:paraId="6C3F1747" w14:textId="47865772" w:rsidR="0015692D" w:rsidRDefault="00472F74" w:rsidP="00472F74">
      <w:pPr>
        <w:pStyle w:val="SPLinfo"/>
      </w:pPr>
      <w:r>
        <w:t xml:space="preserve">In dit hoofdstuk wordt per functie aangegeven hoe lang de bouw van de functie heeft geduurd. </w:t>
      </w:r>
      <w:r w:rsidR="00175C6D">
        <w:t>V</w:t>
      </w:r>
      <w:r>
        <w:t>oorbeelden</w:t>
      </w:r>
      <w:r w:rsidR="00175C6D">
        <w:t xml:space="preserve"> zijn</w:t>
      </w:r>
      <w:r>
        <w:t>: login functie –</w:t>
      </w:r>
      <w:r w:rsidR="00C75948">
        <w:t xml:space="preserve"> 30 minuten, CRUD users – 2 uur</w:t>
      </w:r>
    </w:p>
    <w:p w14:paraId="07D5896F" w14:textId="124AD45D" w:rsidR="00A7695A" w:rsidRDefault="00A7695A" w:rsidP="00472F74">
      <w:pPr>
        <w:pStyle w:val="SPLinfo"/>
      </w:pPr>
      <w:r>
        <w:t xml:space="preserve">Account aanmaken – </w:t>
      </w:r>
      <w:r w:rsidR="00605761">
        <w:t>4</w:t>
      </w:r>
      <w:r>
        <w:t xml:space="preserve"> uur</w:t>
      </w:r>
    </w:p>
    <w:p w14:paraId="0FD3E16A" w14:textId="31796D26" w:rsidR="00A7695A" w:rsidRDefault="00A7695A" w:rsidP="00472F74">
      <w:pPr>
        <w:pStyle w:val="SPLinfo"/>
      </w:pPr>
      <w:r>
        <w:t xml:space="preserve">Plotter toevoegen – </w:t>
      </w:r>
      <w:r w:rsidR="00605761">
        <w:t>6</w:t>
      </w:r>
      <w:r>
        <w:t xml:space="preserve"> uur</w:t>
      </w:r>
    </w:p>
    <w:p w14:paraId="6B5E418D" w14:textId="37B80CE6" w:rsidR="004B550A" w:rsidRDefault="004B550A" w:rsidP="00472F74">
      <w:pPr>
        <w:pStyle w:val="SPLinfo"/>
      </w:pPr>
      <w:r>
        <w:t xml:space="preserve">Plotter aanpassen </w:t>
      </w:r>
      <w:r w:rsidR="00C709EA">
        <w:t>–</w:t>
      </w:r>
      <w:r w:rsidR="00605761">
        <w:t xml:space="preserve"> 2</w:t>
      </w:r>
      <w:r w:rsidR="00C709EA">
        <w:t xml:space="preserve"> uur</w:t>
      </w:r>
    </w:p>
    <w:p w14:paraId="0C4F4BA1" w14:textId="2B5A9462" w:rsidR="00C709EA" w:rsidRDefault="00C709EA" w:rsidP="00472F74">
      <w:pPr>
        <w:pStyle w:val="SPLinfo"/>
      </w:pPr>
      <w:r>
        <w:t>Scannen – 5 uur</w:t>
      </w:r>
    </w:p>
    <w:p w14:paraId="4CFB3636" w14:textId="16734492" w:rsidR="00C709EA" w:rsidRDefault="001D4896" w:rsidP="00472F74">
      <w:pPr>
        <w:pStyle w:val="SPLinfo"/>
      </w:pPr>
      <w:r>
        <w:t xml:space="preserve">Account aanpassen – </w:t>
      </w:r>
      <w:r w:rsidR="00605761">
        <w:t>2</w:t>
      </w:r>
      <w:r>
        <w:t xml:space="preserve"> uur</w:t>
      </w:r>
    </w:p>
    <w:p w14:paraId="20AE4BFA" w14:textId="485C4DC1" w:rsidR="001D4896" w:rsidRDefault="001D4896" w:rsidP="00472F74">
      <w:pPr>
        <w:pStyle w:val="SPLinfo"/>
      </w:pPr>
      <w:r>
        <w:t>Emaillen – 10 uur</w:t>
      </w:r>
    </w:p>
    <w:p w14:paraId="6BB69CC5" w14:textId="04226A4A" w:rsidR="001D4896" w:rsidRDefault="00605761" w:rsidP="00472F74">
      <w:pPr>
        <w:pStyle w:val="SPLinfo"/>
      </w:pPr>
      <w:r w:rsidRPr="00605761">
        <w:t>Uitbreiden plotter folder</w:t>
      </w:r>
      <w:r>
        <w:t xml:space="preserve"> – 2 uur</w:t>
      </w:r>
    </w:p>
    <w:p w14:paraId="37544803" w14:textId="5030D471" w:rsidR="001B044D" w:rsidRDefault="001B044D" w:rsidP="00472F74">
      <w:pPr>
        <w:pStyle w:val="SPLinfo"/>
      </w:pPr>
      <w:r>
        <w:t>Fabrieksmodus</w:t>
      </w:r>
      <w:r>
        <w:t xml:space="preserve"> – 1 uur</w:t>
      </w:r>
    </w:p>
    <w:p w14:paraId="7C52E277" w14:textId="3A124460" w:rsidR="001B044D" w:rsidRDefault="001B044D" w:rsidP="00472F74">
      <w:pPr>
        <w:pStyle w:val="SPLinfo"/>
      </w:pPr>
    </w:p>
    <w:p w14:paraId="69D5FAE7" w14:textId="607E05CB" w:rsidR="007F11B3" w:rsidRPr="0093389B" w:rsidRDefault="007F11B3" w:rsidP="00472F74">
      <w:pPr>
        <w:pStyle w:val="SPLinfo"/>
      </w:pPr>
      <w:r>
        <w:t>Opsturen – 5 uur</w:t>
      </w:r>
    </w:p>
    <w:p w14:paraId="4B6CE811" w14:textId="77777777"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67903" w14:textId="77777777" w:rsidR="001C49F7" w:rsidRDefault="001C49F7" w:rsidP="008A2B7E">
      <w:pPr>
        <w:spacing w:after="0" w:line="240" w:lineRule="auto"/>
      </w:pPr>
      <w:r>
        <w:separator/>
      </w:r>
    </w:p>
  </w:endnote>
  <w:endnote w:type="continuationSeparator" w:id="0">
    <w:p w14:paraId="3F079FEA" w14:textId="77777777" w:rsidR="001C49F7" w:rsidRDefault="001C49F7"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F73E" w14:textId="77777777" w:rsidR="008A2B7E" w:rsidRPr="00980A93" w:rsidRDefault="001C49F7" w:rsidP="00980A93">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1CD4" w14:textId="77777777" w:rsidR="00E01469" w:rsidRDefault="009A2B41">
    <w:pPr>
      <w:pStyle w:val="Footer"/>
    </w:pPr>
    <w:r w:rsidRPr="0093389B">
      <w:rPr>
        <w:noProof/>
        <w:lang w:eastAsia="nl-NL"/>
      </w:rPr>
      <mc:AlternateContent>
        <mc:Choice Requires="wps">
          <w:drawing>
            <wp:anchor distT="45720" distB="45720" distL="114300" distR="114300" simplePos="0" relativeHeight="251663360" behindDoc="0" locked="0" layoutInCell="1" allowOverlap="1" wp14:anchorId="6350478A" wp14:editId="7CCC2FF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39DC5EA"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16BE83DE"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439DC5EA"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16BE83DE"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A3C3" w14:textId="77777777" w:rsidR="001C49F7" w:rsidRDefault="001C49F7" w:rsidP="008A2B7E">
      <w:pPr>
        <w:spacing w:after="0" w:line="240" w:lineRule="auto"/>
      </w:pPr>
      <w:r>
        <w:separator/>
      </w:r>
    </w:p>
  </w:footnote>
  <w:footnote w:type="continuationSeparator" w:id="0">
    <w:p w14:paraId="73E85742" w14:textId="77777777" w:rsidR="001C49F7" w:rsidRDefault="001C49F7"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536A" w14:textId="77777777" w:rsidR="00B11207" w:rsidRPr="00A974AD" w:rsidRDefault="00A974AD" w:rsidP="00A974AD">
    <w:pPr>
      <w:pStyle w:val="Header"/>
    </w:pPr>
    <w:r>
      <w:rPr>
        <w:noProof/>
        <w:lang w:eastAsia="nl-NL"/>
      </w:rPr>
      <w:drawing>
        <wp:anchor distT="0" distB="0" distL="114300" distR="114300" simplePos="0" relativeHeight="251665408" behindDoc="0" locked="0" layoutInCell="1" allowOverlap="1" wp14:anchorId="267A8F3A" wp14:editId="4ABC72DD">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4495B"/>
    <w:rsid w:val="000521F3"/>
    <w:rsid w:val="000534B2"/>
    <w:rsid w:val="00054F7C"/>
    <w:rsid w:val="000719E6"/>
    <w:rsid w:val="000C1E55"/>
    <w:rsid w:val="000E5DAC"/>
    <w:rsid w:val="0010454A"/>
    <w:rsid w:val="0012351B"/>
    <w:rsid w:val="001502A4"/>
    <w:rsid w:val="0015692D"/>
    <w:rsid w:val="00175C6D"/>
    <w:rsid w:val="001A79BC"/>
    <w:rsid w:val="001B044D"/>
    <w:rsid w:val="001C49F7"/>
    <w:rsid w:val="001C5E44"/>
    <w:rsid w:val="001D4896"/>
    <w:rsid w:val="001E45D8"/>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B550A"/>
    <w:rsid w:val="004D1F25"/>
    <w:rsid w:val="00522B60"/>
    <w:rsid w:val="00530F5B"/>
    <w:rsid w:val="00577C71"/>
    <w:rsid w:val="0058383B"/>
    <w:rsid w:val="005A66D9"/>
    <w:rsid w:val="005D0910"/>
    <w:rsid w:val="00605761"/>
    <w:rsid w:val="006351D7"/>
    <w:rsid w:val="006642D3"/>
    <w:rsid w:val="00664B01"/>
    <w:rsid w:val="006924DE"/>
    <w:rsid w:val="0069447D"/>
    <w:rsid w:val="006A2A88"/>
    <w:rsid w:val="006C57E1"/>
    <w:rsid w:val="006F365B"/>
    <w:rsid w:val="00704456"/>
    <w:rsid w:val="0071476C"/>
    <w:rsid w:val="007408C1"/>
    <w:rsid w:val="00741E0E"/>
    <w:rsid w:val="00760CD5"/>
    <w:rsid w:val="0076561E"/>
    <w:rsid w:val="007657B8"/>
    <w:rsid w:val="00772501"/>
    <w:rsid w:val="007739E7"/>
    <w:rsid w:val="007C1CE4"/>
    <w:rsid w:val="007F11B3"/>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64BA9"/>
    <w:rsid w:val="009737B0"/>
    <w:rsid w:val="00975127"/>
    <w:rsid w:val="00980A93"/>
    <w:rsid w:val="00996DDF"/>
    <w:rsid w:val="009A2B41"/>
    <w:rsid w:val="009A36E9"/>
    <w:rsid w:val="009B011E"/>
    <w:rsid w:val="009E553C"/>
    <w:rsid w:val="009F41A2"/>
    <w:rsid w:val="00A12187"/>
    <w:rsid w:val="00A342D6"/>
    <w:rsid w:val="00A50A4E"/>
    <w:rsid w:val="00A63FE5"/>
    <w:rsid w:val="00A7695A"/>
    <w:rsid w:val="00A963BC"/>
    <w:rsid w:val="00A96680"/>
    <w:rsid w:val="00A974AD"/>
    <w:rsid w:val="00AC0040"/>
    <w:rsid w:val="00AC7CA5"/>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6710D"/>
    <w:rsid w:val="00C709EA"/>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60B5D"/>
    <w:rsid w:val="00E72841"/>
    <w:rsid w:val="00E7326A"/>
    <w:rsid w:val="00E84A1F"/>
    <w:rsid w:val="00E87CAE"/>
    <w:rsid w:val="00EA0647"/>
    <w:rsid w:val="00EC7DE3"/>
    <w:rsid w:val="00ED3604"/>
    <w:rsid w:val="00EE40B7"/>
    <w:rsid w:val="00F346A1"/>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1F22"/>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A974AD"/>
    <w:rPr>
      <w:i/>
    </w:rPr>
  </w:style>
  <w:style w:type="character" w:customStyle="1" w:styleId="SPLinfoChar">
    <w:name w:val="SPL_info Char"/>
    <w:basedOn w:val="DefaultParagraphFont"/>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PlaceholderText"/>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PlaceholderText"/>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PlaceholderText"/>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A3125E"/>
    <w:rsid w:val="00EB4B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66C0F00A-6EB6-47AB-9218-9EBFA5948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B1-K2-W1_RD_Realisatie Logboek.dotx</Template>
  <TotalTime>0</TotalTime>
  <Pages>5</Pages>
  <Words>889</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Kurt Peeters</cp:lastModifiedBy>
  <cp:revision>10</cp:revision>
  <cp:lastPrinted>2018-09-01T10:46:00Z</cp:lastPrinted>
  <dcterms:created xsi:type="dcterms:W3CDTF">2021-06-08T08:28:00Z</dcterms:created>
  <dcterms:modified xsi:type="dcterms:W3CDTF">2021-06-08T08:39:00Z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