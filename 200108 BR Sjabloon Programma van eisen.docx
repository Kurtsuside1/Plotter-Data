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C7E1D" w14:textId="77777777" w:rsidR="594107B4" w:rsidRPr="00C041B1" w:rsidRDefault="594107B4" w:rsidP="00AF55D5">
      <w:pPr>
        <w:pStyle w:val="Titel"/>
      </w:pPr>
      <w:r w:rsidRPr="00C041B1">
        <w:t>Pr</w:t>
      </w:r>
      <w:r w:rsidR="5E032A33" w:rsidRPr="00C041B1">
        <w:t>ogramma van eisen</w:t>
      </w:r>
    </w:p>
    <w:p w14:paraId="552F1226" w14:textId="255A3A50" w:rsidR="0004112B" w:rsidRPr="00C041B1" w:rsidRDefault="00206D35" w:rsidP="0004112B">
      <w:r w:rsidRPr="00C041B1">
        <w:t xml:space="preserve"> </w:t>
      </w:r>
      <w:sdt>
        <w:sdtPr>
          <w:alias w:val="Projectnaam"/>
          <w:tag w:val="Projectnaam"/>
          <w:id w:val="-914392091"/>
          <w:placeholder>
            <w:docPart w:val="8DB4DDCEE70B4AA4A1B39960781B97AE"/>
          </w:placeholder>
          <w:text/>
        </w:sdtPr>
        <w:sdtEndPr/>
        <w:sdtContent>
          <w:r w:rsidR="00644811">
            <w:t>Plotter</w:t>
          </w:r>
          <w:r w:rsidR="005F071F">
            <w:t xml:space="preserve"> Data</w:t>
          </w:r>
        </w:sdtContent>
      </w:sdt>
    </w:p>
    <w:p w14:paraId="09D82010" w14:textId="77777777" w:rsidR="008A2B7E" w:rsidRPr="00C041B1"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6B11E76A" w:rsidR="00D95726" w:rsidRPr="00BE6996" w:rsidRDefault="0098438B" w:rsidP="008D20F1">
            <w:pPr>
              <w:pStyle w:val="Geenafstand"/>
              <w:rPr>
                <w:lang w:val="en-US"/>
              </w:rPr>
            </w:pPr>
            <w:sdt>
              <w:sdtPr>
                <w:alias w:val="Versienummer"/>
                <w:tag w:val="Version"/>
                <w:id w:val="-193926220"/>
                <w:placeholder>
                  <w:docPart w:val="03F049DFDB4247E094335B201CA07ED9"/>
                </w:placeholder>
                <w:text/>
              </w:sdtPr>
              <w:sdtEndPr/>
              <w:sdtContent>
                <w:r w:rsidR="008D20F1">
                  <w:t>0.1</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CA29BF1" w:rsidR="00D95726" w:rsidRPr="00BE6996" w:rsidRDefault="0098438B" w:rsidP="008D20F1">
            <w:pPr>
              <w:pStyle w:val="Geenafstand"/>
              <w:rPr>
                <w:lang w:val="en-US"/>
              </w:rPr>
            </w:pPr>
            <w:sdt>
              <w:sdtPr>
                <w:alias w:val="Naam van de auteur"/>
                <w:tag w:val="Authors"/>
                <w:id w:val="1931920483"/>
                <w:placeholder>
                  <w:docPart w:val="940A435A36E9464FAC471935C1707B27"/>
                </w:placeholder>
                <w:text/>
              </w:sdtPr>
              <w:sdtEndPr/>
              <w:sdtContent>
                <w:r w:rsidR="008D20F1">
                  <w:t>Kurt Peeters</w:t>
                </w:r>
              </w:sdtContent>
            </w:sdt>
            <w:bookmarkEnd w:id="1"/>
          </w:p>
        </w:tc>
      </w:tr>
      <w:tr w:rsidR="00D95726" w:rsidRPr="009B602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468D1CAB" w:rsidR="00D95726" w:rsidRPr="00BE6996" w:rsidRDefault="0098438B" w:rsidP="00520968">
            <w:pPr>
              <w:pStyle w:val="Geenafstand"/>
              <w:rPr>
                <w:lang w:val="en-US"/>
              </w:rPr>
            </w:pPr>
            <w:sdt>
              <w:sdtPr>
                <w:alias w:val="Datum"/>
                <w:tag w:val="Date"/>
                <w:id w:val="-1127611690"/>
                <w:placeholder>
                  <w:docPart w:val="6C918CC4571B47A7BD5837CF945833FC"/>
                </w:placeholder>
                <w:text/>
              </w:sdtPr>
              <w:sdtEndPr/>
              <w:sdtContent>
                <w:r w:rsidR="00520968">
                  <w:t>22-03</w:t>
                </w:r>
                <w:r w:rsidR="008D20F1">
                  <w:t>-2021</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29370310"/>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419838D2" w:rsidR="008A2B7E" w:rsidRPr="00145DB2" w:rsidRDefault="00520968" w:rsidP="00AF55D5">
            <w:pPr>
              <w:pStyle w:val="Geenafstand"/>
              <w:jc w:val="center"/>
              <w:rPr>
                <w:b w:val="0"/>
              </w:rPr>
            </w:pPr>
            <w:r>
              <w:rPr>
                <w:b w:val="0"/>
              </w:rPr>
              <w:t>22-03</w:t>
            </w:r>
            <w:r w:rsidR="008D20F1">
              <w:rPr>
                <w:b w:val="0"/>
              </w:rPr>
              <w:t>-2021</w:t>
            </w:r>
          </w:p>
        </w:tc>
        <w:tc>
          <w:tcPr>
            <w:tcW w:w="788" w:type="dxa"/>
          </w:tcPr>
          <w:p w14:paraId="2F821848" w14:textId="203FDD5A" w:rsidR="008A2B7E" w:rsidRPr="00145DB2" w:rsidRDefault="008D20F1"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70FE5439" w:rsidR="008A2B7E" w:rsidRPr="00145DB2" w:rsidRDefault="008D20F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622" w:type="dxa"/>
          </w:tcPr>
          <w:p w14:paraId="329C3C8E" w14:textId="4969F277" w:rsidR="008A2B7E" w:rsidRPr="00145DB2" w:rsidRDefault="008D20F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1B7FAA">
          <w:rPr>
            <w:noProof/>
            <w:webHidden/>
          </w:rPr>
          <w:t>2</w:t>
        </w:r>
        <w:r w:rsidR="00CE017C">
          <w:rPr>
            <w:noProof/>
            <w:webHidden/>
          </w:rPr>
          <w:fldChar w:fldCharType="end"/>
        </w:r>
      </w:hyperlink>
    </w:p>
    <w:p w14:paraId="5780A10C" w14:textId="0DD9F607" w:rsidR="00CE017C" w:rsidRDefault="0098438B">
      <w:pPr>
        <w:pStyle w:val="Inhopg1"/>
        <w:tabs>
          <w:tab w:val="right" w:leader="dot" w:pos="9062"/>
        </w:tabs>
        <w:rPr>
          <w:rFonts w:eastAsiaTheme="minorEastAsia"/>
          <w:noProof/>
          <w:lang w:eastAsia="nl-NL"/>
        </w:rPr>
      </w:pPr>
      <w:hyperlink w:anchor="_Toc29370311" w:history="1">
        <w:r w:rsidR="00CE017C" w:rsidRPr="0040312E">
          <w:rPr>
            <w:rStyle w:val="Hyperlink"/>
            <w:noProof/>
          </w:rPr>
          <w:t>Inleiding</w:t>
        </w:r>
        <w:r w:rsidR="00CE017C">
          <w:rPr>
            <w:noProof/>
            <w:webHidden/>
          </w:rPr>
          <w:tab/>
        </w:r>
        <w:r w:rsidR="00CE017C">
          <w:rPr>
            <w:noProof/>
            <w:webHidden/>
          </w:rPr>
          <w:fldChar w:fldCharType="begin"/>
        </w:r>
        <w:r w:rsidR="00CE017C">
          <w:rPr>
            <w:noProof/>
            <w:webHidden/>
          </w:rPr>
          <w:instrText xml:space="preserve"> PAGEREF _Toc29370311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7CAF3CF8" w14:textId="5F4525EF" w:rsidR="00CE017C" w:rsidRDefault="0098438B">
      <w:pPr>
        <w:pStyle w:val="Inhopg2"/>
        <w:tabs>
          <w:tab w:val="right" w:leader="dot" w:pos="9062"/>
        </w:tabs>
        <w:rPr>
          <w:rFonts w:eastAsiaTheme="minorEastAsia"/>
          <w:noProof/>
          <w:lang w:eastAsia="nl-NL"/>
        </w:rPr>
      </w:pPr>
      <w:hyperlink w:anchor="_Toc29370312" w:history="1">
        <w:r w:rsidR="00CE017C" w:rsidRPr="0040312E">
          <w:rPr>
            <w:rStyle w:val="Hyperlink"/>
            <w:noProof/>
          </w:rPr>
          <w:t>Over dit document</w:t>
        </w:r>
        <w:r w:rsidR="00CE017C">
          <w:rPr>
            <w:noProof/>
            <w:webHidden/>
          </w:rPr>
          <w:tab/>
        </w:r>
        <w:r w:rsidR="00CE017C">
          <w:rPr>
            <w:noProof/>
            <w:webHidden/>
          </w:rPr>
          <w:fldChar w:fldCharType="begin"/>
        </w:r>
        <w:r w:rsidR="00CE017C">
          <w:rPr>
            <w:noProof/>
            <w:webHidden/>
          </w:rPr>
          <w:instrText xml:space="preserve"> PAGEREF _Toc29370312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69C300B5" w14:textId="2767CA4C" w:rsidR="00CE017C" w:rsidRDefault="0098438B">
      <w:pPr>
        <w:pStyle w:val="Inhopg2"/>
        <w:tabs>
          <w:tab w:val="right" w:leader="dot" w:pos="9062"/>
        </w:tabs>
        <w:rPr>
          <w:rFonts w:eastAsiaTheme="minorEastAsia"/>
          <w:noProof/>
          <w:lang w:eastAsia="nl-NL"/>
        </w:rPr>
      </w:pPr>
      <w:hyperlink w:anchor="_Toc29370313" w:history="1">
        <w:r w:rsidR="00CE017C" w:rsidRPr="0040312E">
          <w:rPr>
            <w:rStyle w:val="Hyperlink"/>
            <w:noProof/>
          </w:rPr>
          <w:t>Over het project en de opdrachtgever</w:t>
        </w:r>
        <w:r w:rsidR="00CE017C">
          <w:rPr>
            <w:noProof/>
            <w:webHidden/>
          </w:rPr>
          <w:tab/>
        </w:r>
        <w:r w:rsidR="00CE017C">
          <w:rPr>
            <w:noProof/>
            <w:webHidden/>
          </w:rPr>
          <w:fldChar w:fldCharType="begin"/>
        </w:r>
        <w:r w:rsidR="00CE017C">
          <w:rPr>
            <w:noProof/>
            <w:webHidden/>
          </w:rPr>
          <w:instrText xml:space="preserve"> PAGEREF _Toc29370313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78FF2174" w14:textId="4BB92220" w:rsidR="00CE017C" w:rsidRDefault="0098438B">
      <w:pPr>
        <w:pStyle w:val="Inhopg1"/>
        <w:tabs>
          <w:tab w:val="right" w:leader="dot" w:pos="9062"/>
        </w:tabs>
        <w:rPr>
          <w:rFonts w:eastAsiaTheme="minorEastAsia"/>
          <w:noProof/>
          <w:lang w:eastAsia="nl-NL"/>
        </w:rPr>
      </w:pPr>
      <w:hyperlink w:anchor="_Toc29370314" w:history="1">
        <w:r w:rsidR="00CE017C" w:rsidRPr="0040312E">
          <w:rPr>
            <w:rStyle w:val="Hyperlink"/>
            <w:noProof/>
          </w:rPr>
          <w:t>Behoeftebeschrijving opdrachtgever</w:t>
        </w:r>
        <w:r w:rsidR="00CE017C">
          <w:rPr>
            <w:noProof/>
            <w:webHidden/>
          </w:rPr>
          <w:tab/>
        </w:r>
        <w:r w:rsidR="00CE017C">
          <w:rPr>
            <w:noProof/>
            <w:webHidden/>
          </w:rPr>
          <w:fldChar w:fldCharType="begin"/>
        </w:r>
        <w:r w:rsidR="00CE017C">
          <w:rPr>
            <w:noProof/>
            <w:webHidden/>
          </w:rPr>
          <w:instrText xml:space="preserve"> PAGEREF _Toc29370314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6EB34916" w14:textId="6F76BF9A" w:rsidR="00CE017C" w:rsidRDefault="0098438B">
      <w:pPr>
        <w:pStyle w:val="Inhopg2"/>
        <w:tabs>
          <w:tab w:val="right" w:leader="dot" w:pos="9062"/>
        </w:tabs>
        <w:rPr>
          <w:rFonts w:eastAsiaTheme="minorEastAsia"/>
          <w:noProof/>
          <w:lang w:eastAsia="nl-NL"/>
        </w:rPr>
      </w:pPr>
      <w:hyperlink w:anchor="_Toc29370315" w:history="1">
        <w:r w:rsidR="00CE017C" w:rsidRPr="0040312E">
          <w:rPr>
            <w:rStyle w:val="Hyperlink"/>
            <w:noProof/>
          </w:rPr>
          <w:t>Informatiebronnen</w:t>
        </w:r>
        <w:r w:rsidR="00CE017C">
          <w:rPr>
            <w:noProof/>
            <w:webHidden/>
          </w:rPr>
          <w:tab/>
        </w:r>
        <w:r w:rsidR="00CE017C">
          <w:rPr>
            <w:noProof/>
            <w:webHidden/>
          </w:rPr>
          <w:fldChar w:fldCharType="begin"/>
        </w:r>
        <w:r w:rsidR="00CE017C">
          <w:rPr>
            <w:noProof/>
            <w:webHidden/>
          </w:rPr>
          <w:instrText xml:space="preserve"> PAGEREF _Toc29370315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6F07CB33" w14:textId="3EC777DA" w:rsidR="00CE017C" w:rsidRDefault="0098438B">
      <w:pPr>
        <w:pStyle w:val="Inhopg2"/>
        <w:tabs>
          <w:tab w:val="right" w:leader="dot" w:pos="9062"/>
        </w:tabs>
        <w:rPr>
          <w:rFonts w:eastAsiaTheme="minorEastAsia"/>
          <w:noProof/>
          <w:lang w:eastAsia="nl-NL"/>
        </w:rPr>
      </w:pPr>
      <w:hyperlink w:anchor="_Toc29370316" w:history="1">
        <w:r w:rsidR="00CE017C" w:rsidRPr="0040312E">
          <w:rPr>
            <w:rStyle w:val="Hyperlink"/>
            <w:noProof/>
          </w:rPr>
          <w:t>Eisen en wensen (MoSCoW)</w:t>
        </w:r>
        <w:r w:rsidR="00CE017C">
          <w:rPr>
            <w:noProof/>
            <w:webHidden/>
          </w:rPr>
          <w:tab/>
        </w:r>
        <w:r w:rsidR="00CE017C">
          <w:rPr>
            <w:noProof/>
            <w:webHidden/>
          </w:rPr>
          <w:fldChar w:fldCharType="begin"/>
        </w:r>
        <w:r w:rsidR="00CE017C">
          <w:rPr>
            <w:noProof/>
            <w:webHidden/>
          </w:rPr>
          <w:instrText xml:space="preserve"> PAGEREF _Toc29370316 \h </w:instrText>
        </w:r>
        <w:r w:rsidR="00CE017C">
          <w:rPr>
            <w:noProof/>
            <w:webHidden/>
          </w:rPr>
        </w:r>
        <w:r w:rsidR="00CE017C">
          <w:rPr>
            <w:noProof/>
            <w:webHidden/>
          </w:rPr>
          <w:fldChar w:fldCharType="separate"/>
        </w:r>
        <w:r w:rsidR="001B7FAA">
          <w:rPr>
            <w:noProof/>
            <w:webHidden/>
          </w:rPr>
          <w:t>4</w:t>
        </w:r>
        <w:r w:rsidR="00CE017C">
          <w:rPr>
            <w:noProof/>
            <w:webHidden/>
          </w:rPr>
          <w:fldChar w:fldCharType="end"/>
        </w:r>
      </w:hyperlink>
    </w:p>
    <w:p w14:paraId="190B4742" w14:textId="6EA8ABD5" w:rsidR="00CE017C" w:rsidRDefault="0098438B">
      <w:pPr>
        <w:pStyle w:val="Inhopg2"/>
        <w:tabs>
          <w:tab w:val="right" w:leader="dot" w:pos="9062"/>
        </w:tabs>
        <w:rPr>
          <w:rFonts w:eastAsiaTheme="minorEastAsia"/>
          <w:noProof/>
          <w:lang w:eastAsia="nl-NL"/>
        </w:rPr>
      </w:pPr>
      <w:hyperlink w:anchor="_Toc29370317" w:history="1">
        <w:r w:rsidR="00CE017C" w:rsidRPr="0040312E">
          <w:rPr>
            <w:rStyle w:val="Hyperlink"/>
            <w:noProof/>
          </w:rPr>
          <w:t>Impact voor de betrokkenen binnen de organisatie van de opdrachtgever</w:t>
        </w:r>
        <w:r w:rsidR="00CE017C">
          <w:rPr>
            <w:noProof/>
            <w:webHidden/>
          </w:rPr>
          <w:tab/>
        </w:r>
        <w:r w:rsidR="00CE017C">
          <w:rPr>
            <w:noProof/>
            <w:webHidden/>
          </w:rPr>
          <w:fldChar w:fldCharType="begin"/>
        </w:r>
        <w:r w:rsidR="00CE017C">
          <w:rPr>
            <w:noProof/>
            <w:webHidden/>
          </w:rPr>
          <w:instrText xml:space="preserve"> PAGEREF _Toc29370317 \h </w:instrText>
        </w:r>
        <w:r w:rsidR="00CE017C">
          <w:rPr>
            <w:noProof/>
            <w:webHidden/>
          </w:rPr>
        </w:r>
        <w:r w:rsidR="00CE017C">
          <w:rPr>
            <w:noProof/>
            <w:webHidden/>
          </w:rPr>
          <w:fldChar w:fldCharType="separate"/>
        </w:r>
        <w:r w:rsidR="001B7FAA">
          <w:rPr>
            <w:noProof/>
            <w:webHidden/>
          </w:rPr>
          <w:t>5</w:t>
        </w:r>
        <w:r w:rsidR="00CE017C">
          <w:rPr>
            <w:noProof/>
            <w:webHidden/>
          </w:rPr>
          <w:fldChar w:fldCharType="end"/>
        </w:r>
      </w:hyperlink>
    </w:p>
    <w:p w14:paraId="60B97FD3" w14:textId="6DB58195" w:rsidR="00CE017C" w:rsidRDefault="0098438B">
      <w:pPr>
        <w:pStyle w:val="Inhopg2"/>
        <w:tabs>
          <w:tab w:val="right" w:leader="dot" w:pos="9062"/>
        </w:tabs>
        <w:rPr>
          <w:rFonts w:eastAsiaTheme="minorEastAsia"/>
          <w:noProof/>
          <w:lang w:eastAsia="nl-NL"/>
        </w:rPr>
      </w:pPr>
      <w:hyperlink w:anchor="_Toc29370318" w:history="1">
        <w:r w:rsidR="00CE017C" w:rsidRPr="0040312E">
          <w:rPr>
            <w:rStyle w:val="Hyperlink"/>
            <w:noProof/>
          </w:rPr>
          <w:t>Advies over te realiseren oplossing</w:t>
        </w:r>
        <w:r w:rsidR="00CE017C">
          <w:rPr>
            <w:noProof/>
            <w:webHidden/>
          </w:rPr>
          <w:tab/>
        </w:r>
        <w:r w:rsidR="00CE017C">
          <w:rPr>
            <w:noProof/>
            <w:webHidden/>
          </w:rPr>
          <w:fldChar w:fldCharType="begin"/>
        </w:r>
        <w:r w:rsidR="00CE017C">
          <w:rPr>
            <w:noProof/>
            <w:webHidden/>
          </w:rPr>
          <w:instrText xml:space="preserve"> PAGEREF _Toc29370318 \h </w:instrText>
        </w:r>
        <w:r w:rsidR="00CE017C">
          <w:rPr>
            <w:noProof/>
            <w:webHidden/>
          </w:rPr>
        </w:r>
        <w:r w:rsidR="00CE017C">
          <w:rPr>
            <w:noProof/>
            <w:webHidden/>
          </w:rPr>
          <w:fldChar w:fldCharType="separate"/>
        </w:r>
        <w:r w:rsidR="001B7FAA">
          <w:rPr>
            <w:noProof/>
            <w:webHidden/>
          </w:rPr>
          <w:t>5</w:t>
        </w:r>
        <w:r w:rsidR="00CE017C">
          <w:rPr>
            <w:noProof/>
            <w:webHidden/>
          </w:rPr>
          <w:fldChar w:fldCharType="end"/>
        </w:r>
      </w:hyperlink>
    </w:p>
    <w:p w14:paraId="47699B1E" w14:textId="7E6127C1" w:rsidR="00CE017C" w:rsidRDefault="0098438B">
      <w:pPr>
        <w:pStyle w:val="Inhopg1"/>
        <w:tabs>
          <w:tab w:val="right" w:leader="dot" w:pos="9062"/>
        </w:tabs>
        <w:rPr>
          <w:rFonts w:eastAsiaTheme="minorEastAsia"/>
          <w:noProof/>
          <w:lang w:eastAsia="nl-NL"/>
        </w:rPr>
      </w:pPr>
      <w:hyperlink w:anchor="_Toc29370319" w:history="1">
        <w:r w:rsidR="00CE017C" w:rsidRPr="0040312E">
          <w:rPr>
            <w:rStyle w:val="Hyperlink"/>
            <w:noProof/>
          </w:rPr>
          <w:t>Akkoord opdrachtgever</w:t>
        </w:r>
        <w:r w:rsidR="00CE017C">
          <w:rPr>
            <w:noProof/>
            <w:webHidden/>
          </w:rPr>
          <w:tab/>
        </w:r>
        <w:r w:rsidR="00CE017C">
          <w:rPr>
            <w:noProof/>
            <w:webHidden/>
          </w:rPr>
          <w:fldChar w:fldCharType="begin"/>
        </w:r>
        <w:r w:rsidR="00CE017C">
          <w:rPr>
            <w:noProof/>
            <w:webHidden/>
          </w:rPr>
          <w:instrText xml:space="preserve"> PAGEREF _Toc29370319 \h </w:instrText>
        </w:r>
        <w:r w:rsidR="00CE017C">
          <w:rPr>
            <w:noProof/>
            <w:webHidden/>
          </w:rPr>
        </w:r>
        <w:r w:rsidR="00CE017C">
          <w:rPr>
            <w:noProof/>
            <w:webHidden/>
          </w:rPr>
          <w:fldChar w:fldCharType="separate"/>
        </w:r>
        <w:r w:rsidR="001B7FAA">
          <w:rPr>
            <w:noProof/>
            <w:webHidden/>
          </w:rPr>
          <w:t>6</w:t>
        </w:r>
        <w:r w:rsidR="00CE017C">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4" w:name="_Toc29370311"/>
      <w:r w:rsidRPr="00145DB2">
        <w:lastRenderedPageBreak/>
        <w:t>Inleiding</w:t>
      </w:r>
      <w:bookmarkEnd w:id="4"/>
    </w:p>
    <w:p w14:paraId="691CBC8D" w14:textId="77777777" w:rsidR="00A50A4E" w:rsidRPr="00145DB2" w:rsidRDefault="00C27281" w:rsidP="00C27281">
      <w:pPr>
        <w:pStyle w:val="Kop2"/>
      </w:pPr>
      <w:bookmarkStart w:id="5" w:name="_Toc29370312"/>
      <w:r w:rsidRPr="00145DB2">
        <w:t xml:space="preserve">Over </w:t>
      </w:r>
      <w:r w:rsidR="007739E7" w:rsidRPr="00145DB2">
        <w:t xml:space="preserve">dit </w:t>
      </w:r>
      <w:r w:rsidRPr="00145DB2">
        <w:t>document</w:t>
      </w:r>
      <w:bookmarkEnd w:id="5"/>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6" w:name="_Toc29370313"/>
      <w:r w:rsidRPr="00145DB2">
        <w:t>Over het project en de opdrachtgever</w:t>
      </w:r>
      <w:bookmarkEnd w:id="6"/>
    </w:p>
    <w:p w14:paraId="4609BD25" w14:textId="77777777" w:rsidR="000A12D8" w:rsidRDefault="000A12D8" w:rsidP="000A12D8">
      <w:pPr>
        <w:pStyle w:val="SPLinfo"/>
        <w:rPr>
          <w:i w:val="0"/>
        </w:rPr>
      </w:pPr>
      <w:bookmarkStart w:id="7" w:name="_Toc29370314"/>
      <w:r>
        <w:rPr>
          <w:i w:val="0"/>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7EAA0A3B" w14:textId="77777777" w:rsidR="000A12D8" w:rsidRDefault="000A12D8" w:rsidP="000A12D8">
      <w:pPr>
        <w:pStyle w:val="SPLinfo"/>
        <w:rPr>
          <w:i w:val="0"/>
        </w:rPr>
      </w:pPr>
      <w:r>
        <w:rPr>
          <w:i w:val="0"/>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C5778CF" w14:textId="77777777" w:rsidR="000A12D8" w:rsidRDefault="000A12D8" w:rsidP="000A12D8">
      <w:pPr>
        <w:pStyle w:val="SPLinfo"/>
        <w:rPr>
          <w:i w:val="0"/>
        </w:rPr>
      </w:pPr>
      <w:r>
        <w:rPr>
          <w:i w:val="0"/>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22C29550" w14:textId="77777777" w:rsidR="000A12D8" w:rsidRDefault="000A12D8" w:rsidP="000A12D8">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1DE6D80F" w14:textId="77777777" w:rsidR="000A12D8" w:rsidRDefault="000A12D8" w:rsidP="000A12D8">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Repro BV.</w:t>
      </w:r>
    </w:p>
    <w:p w14:paraId="3BFB818E" w14:textId="77777777" w:rsidR="000A12D8" w:rsidRDefault="000A12D8" w:rsidP="000A12D8">
      <w:pPr>
        <w:pStyle w:val="SPLinfo"/>
        <w:rPr>
          <w:i w:val="0"/>
        </w:rPr>
      </w:pPr>
      <w:r>
        <w:rPr>
          <w:i w:val="0"/>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3AA5F0B7" w14:textId="77777777" w:rsidR="000A12D8" w:rsidRDefault="000A12D8" w:rsidP="000A12D8">
      <w:pPr>
        <w:pStyle w:val="SPLinfo"/>
        <w:rPr>
          <w:i w:val="0"/>
        </w:rPr>
      </w:pPr>
      <w:r>
        <w:rPr>
          <w:i w:val="0"/>
        </w:rPr>
        <w:t>De tool zal de data verkrijgen door data die op de web interface staat uit te lezen en dit daarna in een database die zich bevindt bij Goedhart Repro BV te verwerken. De manier van het verkrijgen van de data zal gedaan worden door middel van “</w:t>
      </w:r>
      <w:proofErr w:type="spellStart"/>
      <w:r>
        <w:rPr>
          <w:i w:val="0"/>
        </w:rPr>
        <w:t>Webscraping</w:t>
      </w:r>
      <w:proofErr w:type="spellEnd"/>
      <w:r>
        <w:rPr>
          <w:i w:val="0"/>
        </w:rPr>
        <w:t>”. De “</w:t>
      </w:r>
      <w:proofErr w:type="spellStart"/>
      <w:r>
        <w:rPr>
          <w:i w:val="0"/>
        </w:rPr>
        <w:t>Webscraping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bijvoorbeeld poort </w:t>
      </w:r>
      <w:r>
        <w:rPr>
          <w:i w:val="0"/>
        </w:rPr>
        <w:lastRenderedPageBreak/>
        <w:t>443. Nadat de data binnen is word het verwerkt in een database en zal het verwerkt worden in het systeem van Goedhart Repro BV.</w:t>
      </w:r>
    </w:p>
    <w:p w14:paraId="0B1064F1" w14:textId="77777777" w:rsidR="000A12D8" w:rsidRDefault="000A12D8" w:rsidP="000A12D8">
      <w:pPr>
        <w:pStyle w:val="SPLinfo"/>
        <w:rPr>
          <w:i w:val="0"/>
        </w:rPr>
      </w:pPr>
      <w:r>
        <w:rPr>
          <w:i w:val="0"/>
        </w:rPr>
        <w:t>Na verwachting zal de PVB ongeveer 6 weken duren, dit kan korter of langer worden aangezien er gecommuniceerd moet worden met de klanten.</w:t>
      </w:r>
    </w:p>
    <w:p w14:paraId="0EFD1778" w14:textId="77777777" w:rsidR="000A12D8" w:rsidRDefault="000A12D8" w:rsidP="000A12D8">
      <w:pPr>
        <w:pStyle w:val="SPLinfo"/>
        <w:rPr>
          <w:i w:val="0"/>
        </w:rPr>
      </w:pPr>
      <w:r>
        <w:rPr>
          <w:i w:val="0"/>
        </w:rPr>
        <w:t>Dit is een totaalproduct waardoor er veel mogelijkheden zijn om het product te realiseren. Het is de bedoeling om het product te realiseren met zoveel mogelijke scenario’s te bereiken.</w:t>
      </w:r>
    </w:p>
    <w:p w14:paraId="1E7A06A0" w14:textId="77777777" w:rsidR="000A12D8" w:rsidRDefault="000A12D8" w:rsidP="000A12D8">
      <w:pPr>
        <w:pStyle w:val="SPLinfo"/>
        <w:rPr>
          <w:i w:val="0"/>
        </w:rPr>
      </w:pPr>
      <w:r>
        <w:rPr>
          <w:i w:val="0"/>
        </w:rPr>
        <w:t>Het is mogelijk dat de webpagina’s van de toestellen veranderen, daarom is het belangrijk dat het mogelijk is om makkelijk de parameters van de “</w:t>
      </w:r>
      <w:proofErr w:type="spellStart"/>
      <w:r>
        <w:rPr>
          <w:i w:val="0"/>
        </w:rPr>
        <w:t>Webscraping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1A80B0C2" w14:textId="77777777" w:rsidR="0015692D" w:rsidRPr="00145DB2" w:rsidRDefault="0015692D" w:rsidP="00AF55D5">
      <w:pPr>
        <w:pStyle w:val="Kop1"/>
        <w:tabs>
          <w:tab w:val="right" w:pos="9072"/>
        </w:tabs>
      </w:pPr>
      <w:bookmarkStart w:id="8" w:name="_GoBack"/>
      <w:bookmarkEnd w:id="8"/>
      <w:r w:rsidRPr="00145DB2">
        <w:t>Behoeftebeschrijving opdrachtgever</w:t>
      </w:r>
      <w:bookmarkEnd w:id="7"/>
    </w:p>
    <w:p w14:paraId="5609CB3B" w14:textId="77777777" w:rsidR="006B55E8" w:rsidRPr="00145DB2" w:rsidRDefault="006B55E8" w:rsidP="0015692D">
      <w:pPr>
        <w:pStyle w:val="Kop2"/>
      </w:pPr>
      <w:bookmarkStart w:id="9" w:name="_Toc29370315"/>
      <w:r w:rsidRPr="00145DB2">
        <w:t>Informatiebronnen</w:t>
      </w:r>
      <w:bookmarkEnd w:id="9"/>
    </w:p>
    <w:p w14:paraId="50C67E95" w14:textId="32BF00A1" w:rsidR="006B55E8" w:rsidRPr="00465B80" w:rsidRDefault="00465B80" w:rsidP="00591D98">
      <w:pPr>
        <w:pStyle w:val="SPLinfo"/>
        <w:rPr>
          <w:i w:val="0"/>
        </w:rPr>
      </w:pPr>
      <w:r>
        <w:rPr>
          <w:i w:val="0"/>
        </w:rPr>
        <w:t>Informatie is verzameld door vragen te stellen aan de opdrachtgever en door de eerder verzamelde documentatie door te lezen</w:t>
      </w:r>
      <w:r w:rsidR="004D1767">
        <w:rPr>
          <w:i w:val="0"/>
        </w:rPr>
        <w:t>.</w:t>
      </w:r>
    </w:p>
    <w:p w14:paraId="69F30666" w14:textId="77777777" w:rsidR="0015692D" w:rsidRPr="00145DB2" w:rsidRDefault="0015692D" w:rsidP="0015692D">
      <w:pPr>
        <w:pStyle w:val="Kop2"/>
      </w:pPr>
      <w:bookmarkStart w:id="10" w:name="_Toc29370316"/>
      <w:r w:rsidRPr="00145DB2">
        <w:t>Eisen en wensen (</w:t>
      </w:r>
      <w:proofErr w:type="spellStart"/>
      <w:r w:rsidRPr="00145DB2">
        <w:t>MoSCoW</w:t>
      </w:r>
      <w:proofErr w:type="spellEnd"/>
      <w:r w:rsidRPr="00145DB2">
        <w:t>)</w:t>
      </w:r>
      <w:bookmarkEnd w:id="10"/>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1E89B658" w:rsidR="009E553C" w:rsidRPr="00145DB2" w:rsidRDefault="005C3668" w:rsidP="00644811">
            <w:r>
              <w:t xml:space="preserve">Data van de </w:t>
            </w:r>
            <w:r w:rsidR="00644811">
              <w:t>plotters</w:t>
            </w:r>
            <w:r>
              <w:t xml:space="preserve"> moet verzameld worden</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605AC2F3" w:rsidR="005C3668" w:rsidRPr="00145DB2" w:rsidRDefault="005C3668" w:rsidP="00D2059D">
            <w:r>
              <w:t>Data moet opgestuurd worden naar Goedhart</w:t>
            </w:r>
            <w:r w:rsidR="007105EF">
              <w:t xml:space="preserve"> Repro</w:t>
            </w:r>
            <w:r>
              <w:t xml:space="preserve"> BV</w:t>
            </w:r>
          </w:p>
        </w:tc>
      </w:tr>
      <w:tr w:rsidR="005C3668" w:rsidRPr="00145DB2" w14:paraId="2BC5D10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4F1D002" w14:textId="1778D6FD" w:rsidR="005C3668" w:rsidRDefault="005C3668" w:rsidP="00644811">
            <w:r>
              <w:t>Klanten moet</w:t>
            </w:r>
            <w:r w:rsidR="00644811">
              <w:t>en</w:t>
            </w:r>
            <w:r>
              <w:t xml:space="preserve"> makkelijk hun </w:t>
            </w:r>
            <w:r w:rsidR="00644811">
              <w:t>plotters</w:t>
            </w:r>
            <w:r>
              <w:t xml:space="preserve"> kunnen instellen om de data op te sturen</w:t>
            </w:r>
          </w:p>
        </w:tc>
      </w:tr>
      <w:tr w:rsidR="005C3668" w:rsidRPr="00145DB2" w14:paraId="4620F52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F05CB2" w14:textId="21064E24" w:rsidR="0030740B" w:rsidRDefault="0030740B" w:rsidP="00D2059D">
            <w:r>
              <w:t>Het is mogelijk meerdere plotters op te geven</w:t>
            </w:r>
          </w:p>
        </w:tc>
      </w:tr>
      <w:tr w:rsidR="006301EC" w:rsidRPr="00145DB2" w14:paraId="70C1CCC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2B7D060" w14:textId="31F685E7" w:rsidR="006301EC" w:rsidRDefault="006301EC" w:rsidP="00D2059D">
            <w:r>
              <w:t>Het programma is beschikbaar in meerdere talen (Nederlands, Frans, Engels)</w:t>
            </w:r>
          </w:p>
        </w:tc>
      </w:tr>
      <w:tr w:rsidR="001441CC" w:rsidRPr="00145DB2" w14:paraId="621E78C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46497C0" w14:textId="5FD913AE" w:rsidR="001441CC" w:rsidRDefault="001441CC" w:rsidP="00D2059D">
            <w:r>
              <w:t>Het programma moet voldoen aan de AVG</w:t>
            </w:r>
          </w:p>
        </w:tc>
      </w:tr>
      <w:tr w:rsidR="005B33A9" w:rsidRPr="00145DB2" w14:paraId="73F5ED6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EC12D5C" w14:textId="37BC2E21" w:rsidR="005B33A9" w:rsidRDefault="005B33A9" w:rsidP="00D2059D">
            <w:r>
              <w:t>Het moet onderhoudsvriendelijk zijn</w:t>
            </w:r>
          </w:p>
        </w:tc>
      </w:tr>
      <w:tr w:rsidR="005B33A9" w:rsidRPr="00145DB2" w14:paraId="1323234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61083697" w14:textId="460C841A" w:rsidR="005B33A9" w:rsidRDefault="005B33A9" w:rsidP="00D2059D">
            <w:r>
              <w:t>Data word opgeslagen in een database</w:t>
            </w:r>
          </w:p>
        </w:tc>
      </w:tr>
      <w:tr w:rsidR="005C3668" w:rsidRPr="00145DB2" w14:paraId="3F9BAB5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968AC01" w14:textId="50861D60" w:rsidR="005C3668" w:rsidRDefault="00BA48FD" w:rsidP="005E050E">
            <w:r>
              <w:t xml:space="preserve">Het serienummer is het meest belangrijke onderdeel om </w:t>
            </w:r>
            <w:r w:rsidR="005E050E">
              <w:t>het</w:t>
            </w:r>
            <w:r>
              <w:t xml:space="preserve"> toestel te identificeren</w:t>
            </w:r>
          </w:p>
        </w:tc>
      </w:tr>
      <w:tr w:rsidR="001B7FAA" w:rsidRPr="00145DB2" w14:paraId="0C42837D"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235360" w14:textId="16BB5434" w:rsidR="001B7FAA" w:rsidRDefault="001B7FAA" w:rsidP="005E050E">
            <w:r>
              <w:t>De status van de printer moet aangegeven worden</w:t>
            </w:r>
          </w:p>
        </w:tc>
      </w:tr>
      <w:tr w:rsidR="001B7FAA" w:rsidRPr="00145DB2" w14:paraId="0D13E3A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6DEC6D" w14:textId="5B3F132E" w:rsidR="001B7FAA" w:rsidRDefault="001B7FAA" w:rsidP="005E050E">
            <w:r>
              <w:t>Klant moet de naam, email en telefoon nummer opgeven</w:t>
            </w:r>
          </w:p>
        </w:tc>
      </w:tr>
      <w:tr w:rsidR="001B7FAA" w:rsidRPr="00145DB2" w14:paraId="2647FD6D"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5FA16C2" w14:textId="3BDBCD97" w:rsidR="001B7FAA" w:rsidRDefault="001B7FAA" w:rsidP="005E050E">
            <w:r>
              <w:t>Met een knop moet een email opgesteld worden waarin de data al verwerkt is</w:t>
            </w:r>
          </w:p>
        </w:tc>
      </w:tr>
    </w:tbl>
    <w:p w14:paraId="13ED2EF0" w14:textId="77777777" w:rsidR="00644811" w:rsidRPr="00145DB2" w:rsidRDefault="00644811"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122A788C" w:rsidR="009E553C" w:rsidRPr="00145DB2" w:rsidRDefault="006B7565" w:rsidP="00D2059D">
            <w:r>
              <w:t>Meerdere manieren om data te versturen</w:t>
            </w:r>
          </w:p>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4705AE04" w:rsidR="009E553C" w:rsidRPr="00145DB2" w:rsidRDefault="005C3668" w:rsidP="00644811">
            <w:r>
              <w:t xml:space="preserve">Data word </w:t>
            </w:r>
            <w:r w:rsidR="00644811">
              <w:t>op bepaalde termijnen opgestuurd</w:t>
            </w:r>
          </w:p>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55D71042" w:rsidR="009E553C" w:rsidRPr="00145DB2" w:rsidRDefault="00644811" w:rsidP="00D2059D">
            <w:r>
              <w:t>Het programma vind plotters automatisch</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64716BED" w:rsidR="009E553C" w:rsidRPr="00145DB2" w:rsidRDefault="006365E0" w:rsidP="00D2059D">
            <w:r>
              <w:t>Script via een webpagina</w:t>
            </w:r>
            <w:r w:rsidR="00B848C9">
              <w:t xml:space="preserve"> (</w:t>
            </w:r>
            <w:proofErr w:type="spellStart"/>
            <w:r w:rsidR="00B848C9">
              <w:t>Plugin</w:t>
            </w:r>
            <w:proofErr w:type="spellEnd"/>
            <w:r w:rsidR="00B848C9">
              <w:t>)</w:t>
            </w:r>
          </w:p>
        </w:tc>
      </w:tr>
      <w:tr w:rsidR="00264BC3" w:rsidRPr="00145DB2" w14:paraId="45C7F56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B967309" w14:textId="13C74160" w:rsidR="00264BC3" w:rsidRDefault="00264BC3" w:rsidP="00D2059D">
            <w:r>
              <w:t xml:space="preserve">Externe </w:t>
            </w:r>
            <w:proofErr w:type="spellStart"/>
            <w:r>
              <w:t>webscraper</w:t>
            </w:r>
            <w:proofErr w:type="spellEnd"/>
          </w:p>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EACC002" w:rsidR="009E553C" w:rsidRPr="00145DB2" w:rsidRDefault="007E789E" w:rsidP="00D2059D">
            <w:r>
              <w:t>Moeilijk te snappen GUI</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3BB9B43F" w:rsidR="009E553C" w:rsidRPr="00145DB2" w:rsidRDefault="007E789E" w:rsidP="00D2059D">
            <w:r>
              <w:t>Intern software veranderingen toepassen in de plotter</w:t>
            </w:r>
          </w:p>
        </w:tc>
      </w:tr>
      <w:tr w:rsidR="00F932D9" w:rsidRPr="00145DB2" w14:paraId="47F9193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9803EE0" w14:textId="344C4D8B" w:rsidR="00F932D9" w:rsidRDefault="00F932D9" w:rsidP="00D2059D">
            <w:r>
              <w:t>Een complete netwerk scan</w:t>
            </w:r>
          </w:p>
        </w:tc>
      </w:tr>
    </w:tbl>
    <w:p w14:paraId="7EAA7D86" w14:textId="77777777" w:rsidR="009E553C" w:rsidRPr="00145DB2" w:rsidRDefault="009E553C" w:rsidP="009E553C"/>
    <w:p w14:paraId="6D9E7962" w14:textId="77777777" w:rsidR="0015692D" w:rsidRPr="00145DB2" w:rsidRDefault="00D16A85" w:rsidP="0015692D">
      <w:pPr>
        <w:pStyle w:val="Kop2"/>
      </w:pPr>
      <w:bookmarkStart w:id="11" w:name="_Toc29370317"/>
      <w:r w:rsidRPr="00145DB2">
        <w:t xml:space="preserve">Impact voor de </w:t>
      </w:r>
      <w:r w:rsidR="003A24CA" w:rsidRPr="00145DB2">
        <w:t>betrokken</w:t>
      </w:r>
      <w:r w:rsidR="00DB3978" w:rsidRPr="00145DB2">
        <w:t>en binnen de organisatie van de opdrachtgever</w:t>
      </w:r>
      <w:bookmarkEnd w:id="11"/>
    </w:p>
    <w:p w14:paraId="164BDBA7" w14:textId="0D8E6151" w:rsidR="00E63A4D" w:rsidRPr="00E63A4D" w:rsidRDefault="00E63A4D" w:rsidP="00E63A4D">
      <w:pPr>
        <w:pStyle w:val="SPLinfo"/>
        <w:rPr>
          <w:i w:val="0"/>
        </w:rPr>
      </w:pPr>
      <w:r>
        <w:rPr>
          <w:i w:val="0"/>
        </w:rPr>
        <w:t xml:space="preserve">Goedhart BV zal niet meer de noodzaak hebben om klanten te bellen voor de opvraag van de meterstand in de geleasete plotters. </w:t>
      </w:r>
      <w:r w:rsidR="005F071F">
        <w:rPr>
          <w:i w:val="0"/>
        </w:rPr>
        <w:t xml:space="preserve">De tellerstanden zullen automatisch binnenkomen bij Goedhart BV. </w:t>
      </w:r>
      <w:r w:rsidR="00E32C38">
        <w:rPr>
          <w:i w:val="0"/>
        </w:rPr>
        <w:t>Daarnaast is het mogelijk om te anticiperen wanneer er producten opgestuurd moeten worden zodat de plotters lopende gehouden kunnen worden, denk hierbij aan inkt cartridges.</w:t>
      </w:r>
    </w:p>
    <w:p w14:paraId="35A50209" w14:textId="77777777" w:rsidR="00E63A4D" w:rsidRPr="00145DB2" w:rsidRDefault="00E63A4D" w:rsidP="00E63A4D">
      <w:pPr>
        <w:pStyle w:val="SPLinfo"/>
      </w:pPr>
    </w:p>
    <w:p w14:paraId="4A25626B" w14:textId="2A15EB47" w:rsidR="005F071F" w:rsidRDefault="00B83D12" w:rsidP="005F071F">
      <w:pPr>
        <w:pStyle w:val="Kop2"/>
      </w:pPr>
      <w:bookmarkStart w:id="12" w:name="_Toc29370318"/>
      <w:r w:rsidRPr="00145DB2">
        <w:t>Advies over te realiseren oplossing</w:t>
      </w:r>
      <w:bookmarkEnd w:id="12"/>
    </w:p>
    <w:p w14:paraId="173D8CE6" w14:textId="624B19E3" w:rsidR="005F071F" w:rsidRPr="005F071F" w:rsidRDefault="005F071F" w:rsidP="005C6C8A">
      <w:pPr>
        <w:pStyle w:val="SPLinfo"/>
        <w:rPr>
          <w:i w:val="0"/>
        </w:rPr>
      </w:pPr>
      <w:r>
        <w:rPr>
          <w:i w:val="0"/>
        </w:rPr>
        <w:t>De oplossing waar voor gekozen is zal het gebruiken van e</w:t>
      </w:r>
      <w:r w:rsidR="007E789E">
        <w:rPr>
          <w:i w:val="0"/>
        </w:rPr>
        <w:t xml:space="preserve">en applicatie waar de klant informatie over hun plotter </w:t>
      </w:r>
      <w:r>
        <w:rPr>
          <w:i w:val="0"/>
        </w:rPr>
        <w:t>invult en daarna een achtergrond programma data verzameld en dit opstuurt naar de klant</w:t>
      </w:r>
      <w:r w:rsidR="006F0FFA">
        <w:rPr>
          <w:i w:val="0"/>
        </w:rPr>
        <w:t>, wanneer de klant liever niet heeft dat de data automatisch opgestuurd wordt zal er een mogelijkheid zijn om de data automatisch op te stellen in een email zodat de klant alleen op verzenden hoeft te klikken</w:t>
      </w:r>
      <w:r>
        <w:rPr>
          <w:i w:val="0"/>
        </w:rPr>
        <w:t>. Dit is de eenvoudigste manier en werkt desalniettemin goed zolang de interface van de webpagina´s niet veranderd. De applicatie waar de klant zijn plotter gegevens invult zal zo gebruiksvriendelijk mogelijk moeten zijn zodat er geen vragen ontstaan.</w:t>
      </w:r>
    </w:p>
    <w:p w14:paraId="61C414E1" w14:textId="77777777" w:rsidR="00E72010" w:rsidRDefault="00E72010" w:rsidP="00DC10FC">
      <w:pPr>
        <w:pStyle w:val="Kop1"/>
      </w:pPr>
      <w:bookmarkStart w:id="13" w:name="_Toc29370319"/>
    </w:p>
    <w:p w14:paraId="3A61E34A" w14:textId="77777777" w:rsidR="00E72010" w:rsidRDefault="00E72010" w:rsidP="00DC10FC">
      <w:pPr>
        <w:pStyle w:val="Kop1"/>
      </w:pPr>
    </w:p>
    <w:p w14:paraId="585968C5" w14:textId="77777777" w:rsidR="00E72010" w:rsidRDefault="00E72010" w:rsidP="00DC10FC">
      <w:pPr>
        <w:pStyle w:val="Kop1"/>
      </w:pPr>
    </w:p>
    <w:p w14:paraId="79153411" w14:textId="77777777" w:rsidR="00E72010" w:rsidRDefault="00E72010" w:rsidP="00DC10FC">
      <w:pPr>
        <w:pStyle w:val="Kop1"/>
      </w:pPr>
    </w:p>
    <w:p w14:paraId="352C9C61" w14:textId="77777777" w:rsidR="00A01AC5" w:rsidRDefault="00A01AC5" w:rsidP="00DC10FC">
      <w:pPr>
        <w:pStyle w:val="Kop1"/>
      </w:pPr>
    </w:p>
    <w:p w14:paraId="24822208" w14:textId="77777777" w:rsidR="0015692D" w:rsidRPr="00145DB2" w:rsidRDefault="00DC10FC" w:rsidP="00DC10FC">
      <w:pPr>
        <w:pStyle w:val="Kop1"/>
      </w:pPr>
      <w:r w:rsidRPr="00145DB2">
        <w:t>Akkoord opdrachtgever</w:t>
      </w:r>
      <w:bookmarkEnd w:id="13"/>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lastRenderedPageBreak/>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2"/>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6CB40" w14:textId="77777777" w:rsidR="0098438B" w:rsidRDefault="0098438B" w:rsidP="008A2B7E">
      <w:pPr>
        <w:spacing w:after="0" w:line="240" w:lineRule="auto"/>
      </w:pPr>
      <w:r>
        <w:separator/>
      </w:r>
    </w:p>
  </w:endnote>
  <w:endnote w:type="continuationSeparator" w:id="0">
    <w:p w14:paraId="18C2837A" w14:textId="77777777" w:rsidR="0098438B" w:rsidRDefault="0098438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1B7FAA">
              <w:rPr>
                <w:b/>
                <w:bCs/>
                <w:noProof/>
                <w:sz w:val="16"/>
                <w:szCs w:val="16"/>
              </w:rPr>
              <w:t>6</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6C974" w14:textId="088A35B3" w:rsidR="008A2B7E" w:rsidRPr="00F33D86" w:rsidRDefault="0098438B"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0A12D8">
          <w:rPr>
            <w:bCs/>
            <w:noProof/>
            <w:sz w:val="16"/>
            <w:szCs w:val="16"/>
          </w:rPr>
          <w:t>4</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0A12D8">
          <w:rPr>
            <w:bCs/>
            <w:noProof/>
            <w:sz w:val="16"/>
            <w:szCs w:val="16"/>
          </w:rPr>
          <w:t>7</w:t>
        </w:r>
        <w:r w:rsidR="00F33D86">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fldChar w:fldCharType="separate"/>
                    </w:r>
                    <w:r w:rsidR="001B7FAA">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D7C6B" w14:textId="77777777" w:rsidR="0098438B" w:rsidRDefault="0098438B" w:rsidP="008A2B7E">
      <w:pPr>
        <w:spacing w:after="0" w:line="240" w:lineRule="auto"/>
      </w:pPr>
      <w:r>
        <w:separator/>
      </w:r>
    </w:p>
  </w:footnote>
  <w:footnote w:type="continuationSeparator" w:id="0">
    <w:p w14:paraId="127731AD" w14:textId="77777777" w:rsidR="0098438B" w:rsidRDefault="0098438B"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94"/>
    <w:rsid w:val="000170CE"/>
    <w:rsid w:val="0004112B"/>
    <w:rsid w:val="0004495B"/>
    <w:rsid w:val="000534B2"/>
    <w:rsid w:val="00054F7C"/>
    <w:rsid w:val="000574C7"/>
    <w:rsid w:val="00070963"/>
    <w:rsid w:val="000A12D8"/>
    <w:rsid w:val="000A18F7"/>
    <w:rsid w:val="000A7E21"/>
    <w:rsid w:val="000E5F37"/>
    <w:rsid w:val="000F4270"/>
    <w:rsid w:val="0010454A"/>
    <w:rsid w:val="0012351B"/>
    <w:rsid w:val="001441CC"/>
    <w:rsid w:val="00145DB2"/>
    <w:rsid w:val="001502A4"/>
    <w:rsid w:val="0015692D"/>
    <w:rsid w:val="001A407D"/>
    <w:rsid w:val="001A79BC"/>
    <w:rsid w:val="001B61F8"/>
    <w:rsid w:val="001B7FAA"/>
    <w:rsid w:val="001D1211"/>
    <w:rsid w:val="001D26E8"/>
    <w:rsid w:val="001E45D8"/>
    <w:rsid w:val="001F3496"/>
    <w:rsid w:val="00206D35"/>
    <w:rsid w:val="002173F9"/>
    <w:rsid w:val="00227C03"/>
    <w:rsid w:val="00235DF0"/>
    <w:rsid w:val="00264BC3"/>
    <w:rsid w:val="00287F7B"/>
    <w:rsid w:val="00291E31"/>
    <w:rsid w:val="002C6CA9"/>
    <w:rsid w:val="002D5372"/>
    <w:rsid w:val="0030740B"/>
    <w:rsid w:val="00323068"/>
    <w:rsid w:val="00350A26"/>
    <w:rsid w:val="00354603"/>
    <w:rsid w:val="00367F0A"/>
    <w:rsid w:val="00382452"/>
    <w:rsid w:val="00384DB2"/>
    <w:rsid w:val="003A24CA"/>
    <w:rsid w:val="003A2EE7"/>
    <w:rsid w:val="003D0335"/>
    <w:rsid w:val="003D74EA"/>
    <w:rsid w:val="003E1D29"/>
    <w:rsid w:val="003E7767"/>
    <w:rsid w:val="00410BBD"/>
    <w:rsid w:val="00436361"/>
    <w:rsid w:val="00440A7C"/>
    <w:rsid w:val="00464DA2"/>
    <w:rsid w:val="0046597C"/>
    <w:rsid w:val="00465B80"/>
    <w:rsid w:val="004669F7"/>
    <w:rsid w:val="00491D11"/>
    <w:rsid w:val="00495A36"/>
    <w:rsid w:val="004B21FF"/>
    <w:rsid w:val="004D1767"/>
    <w:rsid w:val="004F0416"/>
    <w:rsid w:val="00520968"/>
    <w:rsid w:val="005621BB"/>
    <w:rsid w:val="005756B2"/>
    <w:rsid w:val="00577C71"/>
    <w:rsid w:val="0058383B"/>
    <w:rsid w:val="00591D98"/>
    <w:rsid w:val="005A66D9"/>
    <w:rsid w:val="005B33A9"/>
    <w:rsid w:val="005C3668"/>
    <w:rsid w:val="005C6C8A"/>
    <w:rsid w:val="005D0910"/>
    <w:rsid w:val="005E050E"/>
    <w:rsid w:val="005F071F"/>
    <w:rsid w:val="006301EC"/>
    <w:rsid w:val="006351D7"/>
    <w:rsid w:val="006365E0"/>
    <w:rsid w:val="00644811"/>
    <w:rsid w:val="006642D3"/>
    <w:rsid w:val="00664B01"/>
    <w:rsid w:val="006924DE"/>
    <w:rsid w:val="00693971"/>
    <w:rsid w:val="0069447D"/>
    <w:rsid w:val="006B55E8"/>
    <w:rsid w:val="006B7565"/>
    <w:rsid w:val="006F0FFA"/>
    <w:rsid w:val="006F365B"/>
    <w:rsid w:val="0070260C"/>
    <w:rsid w:val="00704456"/>
    <w:rsid w:val="007105EF"/>
    <w:rsid w:val="0071476C"/>
    <w:rsid w:val="00725920"/>
    <w:rsid w:val="007408C1"/>
    <w:rsid w:val="00741E0E"/>
    <w:rsid w:val="0076561E"/>
    <w:rsid w:val="007657B8"/>
    <w:rsid w:val="007739E7"/>
    <w:rsid w:val="007A41F4"/>
    <w:rsid w:val="007C1CE4"/>
    <w:rsid w:val="007E3D3E"/>
    <w:rsid w:val="007E789E"/>
    <w:rsid w:val="007F162D"/>
    <w:rsid w:val="007F4FA8"/>
    <w:rsid w:val="00800E27"/>
    <w:rsid w:val="00802CED"/>
    <w:rsid w:val="008145CF"/>
    <w:rsid w:val="0085287A"/>
    <w:rsid w:val="00870E91"/>
    <w:rsid w:val="00886E8B"/>
    <w:rsid w:val="00887BB0"/>
    <w:rsid w:val="00896809"/>
    <w:rsid w:val="008A2B7E"/>
    <w:rsid w:val="008A352F"/>
    <w:rsid w:val="008A796A"/>
    <w:rsid w:val="008D20F1"/>
    <w:rsid w:val="008D71BC"/>
    <w:rsid w:val="009059A5"/>
    <w:rsid w:val="00906C51"/>
    <w:rsid w:val="00907F82"/>
    <w:rsid w:val="00920E32"/>
    <w:rsid w:val="00925984"/>
    <w:rsid w:val="00931345"/>
    <w:rsid w:val="0093389B"/>
    <w:rsid w:val="009500EE"/>
    <w:rsid w:val="009737B0"/>
    <w:rsid w:val="00975127"/>
    <w:rsid w:val="009839FA"/>
    <w:rsid w:val="0098438B"/>
    <w:rsid w:val="00996DDF"/>
    <w:rsid w:val="009B011E"/>
    <w:rsid w:val="009B6024"/>
    <w:rsid w:val="009C0CDE"/>
    <w:rsid w:val="009C38EA"/>
    <w:rsid w:val="009E2113"/>
    <w:rsid w:val="009E553C"/>
    <w:rsid w:val="009F09B7"/>
    <w:rsid w:val="009F41A2"/>
    <w:rsid w:val="00A01AC5"/>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848C9"/>
    <w:rsid w:val="00BA3CC7"/>
    <w:rsid w:val="00BA48FD"/>
    <w:rsid w:val="00BD4AF9"/>
    <w:rsid w:val="00BE3B69"/>
    <w:rsid w:val="00BE6996"/>
    <w:rsid w:val="00C041B1"/>
    <w:rsid w:val="00C06A0B"/>
    <w:rsid w:val="00C11737"/>
    <w:rsid w:val="00C27281"/>
    <w:rsid w:val="00C40AAB"/>
    <w:rsid w:val="00C54405"/>
    <w:rsid w:val="00C6710D"/>
    <w:rsid w:val="00C73B29"/>
    <w:rsid w:val="00C73ED0"/>
    <w:rsid w:val="00C852B8"/>
    <w:rsid w:val="00C93D3F"/>
    <w:rsid w:val="00CD31D4"/>
    <w:rsid w:val="00CE017C"/>
    <w:rsid w:val="00D16A85"/>
    <w:rsid w:val="00D2216D"/>
    <w:rsid w:val="00D45DB4"/>
    <w:rsid w:val="00D73541"/>
    <w:rsid w:val="00D84A64"/>
    <w:rsid w:val="00D919B6"/>
    <w:rsid w:val="00D95726"/>
    <w:rsid w:val="00DB2E3B"/>
    <w:rsid w:val="00DB3978"/>
    <w:rsid w:val="00DC10FC"/>
    <w:rsid w:val="00DC2182"/>
    <w:rsid w:val="00DF4D03"/>
    <w:rsid w:val="00E0464C"/>
    <w:rsid w:val="00E13067"/>
    <w:rsid w:val="00E32C38"/>
    <w:rsid w:val="00E60B5D"/>
    <w:rsid w:val="00E63A4D"/>
    <w:rsid w:val="00E72010"/>
    <w:rsid w:val="00E72841"/>
    <w:rsid w:val="00E7326A"/>
    <w:rsid w:val="00E76518"/>
    <w:rsid w:val="00E84A1F"/>
    <w:rsid w:val="00EA0647"/>
    <w:rsid w:val="00EB41B2"/>
    <w:rsid w:val="00EC0C48"/>
    <w:rsid w:val="00EC278F"/>
    <w:rsid w:val="00EC7DE3"/>
    <w:rsid w:val="00ED3604"/>
    <w:rsid w:val="00F22194"/>
    <w:rsid w:val="00F33D86"/>
    <w:rsid w:val="00F45FC5"/>
    <w:rsid w:val="00F932D9"/>
    <w:rsid w:val="00F9359B"/>
    <w:rsid w:val="00F95B80"/>
    <w:rsid w:val="00FA1797"/>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84">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E00"/>
    <w:rsid w:val="00062002"/>
    <w:rsid w:val="00472400"/>
    <w:rsid w:val="00535E00"/>
    <w:rsid w:val="006E5519"/>
    <w:rsid w:val="007D2A4B"/>
    <w:rsid w:val="00826EE1"/>
    <w:rsid w:val="008B79D0"/>
    <w:rsid w:val="00903E06"/>
    <w:rsid w:val="00927C13"/>
    <w:rsid w:val="00B96E81"/>
    <w:rsid w:val="00EA0B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6912A5-63B0-47AD-BBEF-27ADA673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502</TotalTime>
  <Pages>7</Pages>
  <Words>1339</Words>
  <Characters>7369</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31</cp:revision>
  <cp:lastPrinted>2021-03-22T11:13:00Z</cp:lastPrinted>
  <dcterms:created xsi:type="dcterms:W3CDTF">2021-02-03T14:39:00Z</dcterms:created>
  <dcterms:modified xsi:type="dcterms:W3CDTF">2021-03-22T11:19:00Z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