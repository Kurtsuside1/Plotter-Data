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904A0" w14:textId="77777777" w:rsidR="00453A11" w:rsidRPr="001D1362" w:rsidRDefault="001D1362" w:rsidP="00EE40B7">
      <w:pPr>
        <w:pStyle w:val="Titel"/>
        <w:tabs>
          <w:tab w:val="left" w:pos="7228"/>
        </w:tabs>
        <w:rPr>
          <w:lang w:val="en-GB"/>
        </w:rPr>
      </w:pPr>
      <w:proofErr w:type="spellStart"/>
      <w:r w:rsidRPr="001D1362">
        <w:rPr>
          <w:lang w:val="en-GB"/>
        </w:rPr>
        <w:t>E</w:t>
      </w:r>
      <w:r>
        <w:rPr>
          <w:lang w:val="en-GB"/>
        </w:rPr>
        <w:t>valuatie</w:t>
      </w:r>
      <w:proofErr w:type="spellEnd"/>
      <w:r>
        <w:rPr>
          <w:lang w:val="en-GB"/>
        </w:rPr>
        <w:t xml:space="preserve"> </w:t>
      </w:r>
    </w:p>
    <w:sdt>
      <w:sdtPr>
        <w:rPr>
          <w:lang w:val="en-US"/>
        </w:rPr>
        <w:alias w:val="Projectnaam"/>
        <w:tag w:val="Projectnaam"/>
        <w:id w:val="-914392091"/>
        <w:placeholder>
          <w:docPart w:val="A39930D4CA714886ABA1D127555748ED"/>
        </w:placeholder>
        <w:text/>
      </w:sdtPr>
      <w:sdtEndPr/>
      <w:sdtContent>
        <w:p w14:paraId="7EA904A1" w14:textId="19DE29FB" w:rsidR="008A2B7E" w:rsidRPr="00453A11" w:rsidRDefault="005D49F5" w:rsidP="008A2B7E">
          <w:pPr>
            <w:rPr>
              <w:lang w:val="en-US"/>
            </w:rPr>
          </w:pPr>
          <w:r>
            <w:rPr>
              <w:lang w:val="en-US"/>
            </w:rPr>
            <w:t>Plotter Data</w:t>
          </w:r>
        </w:p>
      </w:sdtContent>
    </w:sdt>
    <w:p w14:paraId="7EA904A2"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5D49F5" w14:paraId="7EA904A5" w14:textId="77777777" w:rsidTr="001831B9">
        <w:tc>
          <w:tcPr>
            <w:tcW w:w="1601" w:type="dxa"/>
          </w:tcPr>
          <w:p w14:paraId="7EA904A3" w14:textId="77777777" w:rsidR="00221143" w:rsidRPr="00221143" w:rsidRDefault="00221143" w:rsidP="00336A7E">
            <w:pPr>
              <w:pStyle w:val="Geenafstand"/>
              <w:rPr>
                <w:lang w:val="en-US"/>
              </w:rPr>
            </w:pPr>
            <w:proofErr w:type="spellStart"/>
            <w:r w:rsidRPr="00221143">
              <w:rPr>
                <w:lang w:val="en-US"/>
              </w:rPr>
              <w:t>Versienummer</w:t>
            </w:r>
            <w:proofErr w:type="spellEnd"/>
            <w:r w:rsidRPr="00221143">
              <w:rPr>
                <w:lang w:val="en-US"/>
              </w:rPr>
              <w:t>:</w:t>
            </w:r>
          </w:p>
        </w:tc>
        <w:bookmarkStart w:id="0" w:name="Versienummer"/>
        <w:tc>
          <w:tcPr>
            <w:tcW w:w="4536" w:type="dxa"/>
          </w:tcPr>
          <w:p w14:paraId="7EA904A4" w14:textId="69D4EED2" w:rsidR="00221143" w:rsidRPr="00221143" w:rsidRDefault="00AB5BF2" w:rsidP="005D49F5">
            <w:pPr>
              <w:pStyle w:val="Geenafstand"/>
              <w:rPr>
                <w:lang w:val="en-US"/>
              </w:rPr>
            </w:pPr>
            <w:sdt>
              <w:sdtPr>
                <w:alias w:val="Versienummer"/>
                <w:tag w:val="Version"/>
                <w:id w:val="-193926220"/>
                <w:placeholder>
                  <w:docPart w:val="FE2BEC1C8ABA48E395FF5907F6F0054F"/>
                </w:placeholder>
                <w:text/>
              </w:sdtPr>
              <w:sdtEndPr/>
              <w:sdtContent>
                <w:r w:rsidR="005D49F5">
                  <w:t>1.0</w:t>
                </w:r>
              </w:sdtContent>
            </w:sdt>
            <w:bookmarkEnd w:id="0"/>
          </w:p>
        </w:tc>
      </w:tr>
      <w:tr w:rsidR="00221143" w:rsidRPr="005D49F5" w14:paraId="7EA904A8" w14:textId="77777777" w:rsidTr="001831B9">
        <w:tc>
          <w:tcPr>
            <w:tcW w:w="1601" w:type="dxa"/>
          </w:tcPr>
          <w:p w14:paraId="7EA904A6" w14:textId="77777777" w:rsidR="00221143" w:rsidRPr="00221143" w:rsidRDefault="00221143" w:rsidP="00336A7E">
            <w:pPr>
              <w:pStyle w:val="Geenafstand"/>
              <w:rPr>
                <w:lang w:val="en-US"/>
              </w:rPr>
            </w:pPr>
            <w:r w:rsidRPr="00221143">
              <w:rPr>
                <w:lang w:val="en-US"/>
              </w:rPr>
              <w:t>Auteur(s):</w:t>
            </w:r>
          </w:p>
        </w:tc>
        <w:bookmarkStart w:id="1" w:name="Auteurs"/>
        <w:tc>
          <w:tcPr>
            <w:tcW w:w="4536" w:type="dxa"/>
          </w:tcPr>
          <w:p w14:paraId="7EA904A7" w14:textId="40C0D22E" w:rsidR="00221143" w:rsidRPr="00221143" w:rsidRDefault="00AB5BF2" w:rsidP="005D49F5">
            <w:pPr>
              <w:pStyle w:val="Geenafstand"/>
              <w:rPr>
                <w:lang w:val="en-US"/>
              </w:rPr>
            </w:pPr>
            <w:sdt>
              <w:sdtPr>
                <w:alias w:val="Naam van de auteur"/>
                <w:tag w:val="Authors"/>
                <w:id w:val="1931920483"/>
                <w:placeholder>
                  <w:docPart w:val="13058D9DDAC047EABAC2789749C3461E"/>
                </w:placeholder>
                <w:text/>
              </w:sdtPr>
              <w:sdtEndPr/>
              <w:sdtContent>
                <w:r w:rsidR="005D49F5">
                  <w:t>Kurt Peeters</w:t>
                </w:r>
              </w:sdtContent>
            </w:sdt>
            <w:bookmarkEnd w:id="1"/>
          </w:p>
        </w:tc>
      </w:tr>
      <w:tr w:rsidR="00221143" w:rsidRPr="005D49F5" w14:paraId="7EA904AB" w14:textId="77777777" w:rsidTr="001831B9">
        <w:tc>
          <w:tcPr>
            <w:tcW w:w="1601" w:type="dxa"/>
          </w:tcPr>
          <w:p w14:paraId="7EA904A9" w14:textId="77777777" w:rsidR="00221143" w:rsidRPr="00221143" w:rsidRDefault="00221143" w:rsidP="00336A7E">
            <w:pPr>
              <w:pStyle w:val="Geenafstand"/>
              <w:rPr>
                <w:lang w:val="en-US"/>
              </w:rPr>
            </w:pPr>
            <w:r w:rsidRPr="00221143">
              <w:rPr>
                <w:lang w:val="en-US"/>
              </w:rPr>
              <w:t>Datum:</w:t>
            </w:r>
          </w:p>
        </w:tc>
        <w:tc>
          <w:tcPr>
            <w:tcW w:w="4536" w:type="dxa"/>
          </w:tcPr>
          <w:p w14:paraId="7EA904AA" w14:textId="019F9736" w:rsidR="00221143" w:rsidRPr="000534B2" w:rsidRDefault="00AB5BF2" w:rsidP="005D49F5">
            <w:pPr>
              <w:pStyle w:val="Geenafstand"/>
              <w:rPr>
                <w:lang w:val="en-US"/>
              </w:rPr>
            </w:pPr>
            <w:sdt>
              <w:sdtPr>
                <w:alias w:val="Datum"/>
                <w:tag w:val="Date"/>
                <w:id w:val="-1127611690"/>
                <w:placeholder>
                  <w:docPart w:val="DE4BEF6EE4C04A6BB10C0B8DCBF990A8"/>
                </w:placeholder>
                <w:text/>
              </w:sdtPr>
              <w:sdtEndPr/>
              <w:sdtContent>
                <w:r w:rsidR="005D49F5">
                  <w:t>20-5-2021</w:t>
                </w:r>
              </w:sdtContent>
            </w:sdt>
          </w:p>
        </w:tc>
      </w:tr>
    </w:tbl>
    <w:p w14:paraId="7EA904AC" w14:textId="77777777" w:rsidR="00A963BC" w:rsidRPr="00AD5369" w:rsidRDefault="00A963BC">
      <w:pPr>
        <w:rPr>
          <w:rFonts w:asciiTheme="majorHAnsi" w:eastAsiaTheme="majorEastAsia" w:hAnsiTheme="majorHAnsi" w:cstheme="majorBidi"/>
          <w:color w:val="2F5496" w:themeColor="accent1" w:themeShade="BF"/>
          <w:sz w:val="32"/>
          <w:szCs w:val="32"/>
          <w:lang w:val="en-US"/>
        </w:rPr>
      </w:pPr>
      <w:r w:rsidRPr="00AD5369">
        <w:rPr>
          <w:lang w:val="en-US"/>
        </w:rPr>
        <w:br w:type="page"/>
      </w:r>
    </w:p>
    <w:p w14:paraId="7EA904AD" w14:textId="55DE3B65" w:rsidR="008A2B7E" w:rsidRPr="0093389B" w:rsidRDefault="00CC7C2B" w:rsidP="008A2B7E">
      <w:pPr>
        <w:pStyle w:val="Kop1"/>
      </w:pPr>
      <w:bookmarkStart w:id="2" w:name="_Toc29287952"/>
      <w:r>
        <w:lastRenderedPageBreak/>
        <w:t xml:space="preserve">1 </w:t>
      </w:r>
      <w:r w:rsidR="008A2B7E" w:rsidRPr="0093389B">
        <w:t>Versiebeheer</w:t>
      </w:r>
      <w:bookmarkEnd w:id="2"/>
    </w:p>
    <w:p w14:paraId="7EA904AE" w14:textId="77777777" w:rsidR="008A2B7E" w:rsidRPr="0093389B"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537"/>
        <w:gridCol w:w="5764"/>
      </w:tblGrid>
      <w:tr w:rsidR="008A2B7E" w:rsidRPr="0093389B" w14:paraId="7EA904B3" w14:textId="77777777" w:rsidTr="00552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EA904AF" w14:textId="77777777" w:rsidR="008A2B7E" w:rsidRPr="0093389B" w:rsidRDefault="008A2B7E" w:rsidP="00AF55D5">
            <w:pPr>
              <w:pStyle w:val="Geenafstand"/>
            </w:pPr>
            <w:r w:rsidRPr="0093389B">
              <w:t>Datum</w:t>
            </w:r>
          </w:p>
        </w:tc>
        <w:tc>
          <w:tcPr>
            <w:tcW w:w="788" w:type="dxa"/>
          </w:tcPr>
          <w:p w14:paraId="7EA904B0"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537" w:type="dxa"/>
          </w:tcPr>
          <w:p w14:paraId="7EA904B1"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764" w:type="dxa"/>
          </w:tcPr>
          <w:p w14:paraId="7EA904B2"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7EA904B8" w14:textId="77777777" w:rsidTr="0055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EA904B4" w14:textId="556F3ACB" w:rsidR="008A2B7E" w:rsidRPr="0093389B" w:rsidRDefault="00C16C73" w:rsidP="00AF55D5">
            <w:pPr>
              <w:pStyle w:val="Geenafstand"/>
              <w:jc w:val="center"/>
              <w:rPr>
                <w:b w:val="0"/>
              </w:rPr>
            </w:pPr>
            <w:r>
              <w:rPr>
                <w:b w:val="0"/>
              </w:rPr>
              <w:t>03-06</w:t>
            </w:r>
            <w:r w:rsidR="005D49F5">
              <w:rPr>
                <w:b w:val="0"/>
              </w:rPr>
              <w:t>-2021</w:t>
            </w:r>
          </w:p>
        </w:tc>
        <w:tc>
          <w:tcPr>
            <w:tcW w:w="788" w:type="dxa"/>
          </w:tcPr>
          <w:p w14:paraId="7EA904B5" w14:textId="625EBF44" w:rsidR="008A2B7E" w:rsidRPr="0093389B" w:rsidRDefault="005D49F5"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537" w:type="dxa"/>
          </w:tcPr>
          <w:p w14:paraId="7EA904B6" w14:textId="00EFE618" w:rsidR="008A2B7E" w:rsidRPr="0093389B" w:rsidRDefault="005D49F5"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764" w:type="dxa"/>
          </w:tcPr>
          <w:p w14:paraId="7EA904B7" w14:textId="4B9A428E" w:rsidR="008A2B7E" w:rsidRPr="0093389B" w:rsidRDefault="005D49F5"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7EA904BD" w14:textId="77777777" w:rsidTr="005522ED">
        <w:tc>
          <w:tcPr>
            <w:cnfStyle w:val="001000000000" w:firstRow="0" w:lastRow="0" w:firstColumn="1" w:lastColumn="0" w:oddVBand="0" w:evenVBand="0" w:oddHBand="0" w:evenHBand="0" w:firstRowFirstColumn="0" w:firstRowLastColumn="0" w:lastRowFirstColumn="0" w:lastRowLastColumn="0"/>
            <w:tcW w:w="1356" w:type="dxa"/>
          </w:tcPr>
          <w:p w14:paraId="7EA904B9" w14:textId="77777777" w:rsidR="008A2B7E" w:rsidRPr="0093389B" w:rsidRDefault="008A2B7E" w:rsidP="00AF55D5">
            <w:pPr>
              <w:pStyle w:val="Geenafstand"/>
              <w:jc w:val="center"/>
              <w:rPr>
                <w:b w:val="0"/>
              </w:rPr>
            </w:pPr>
          </w:p>
        </w:tc>
        <w:tc>
          <w:tcPr>
            <w:tcW w:w="788" w:type="dxa"/>
          </w:tcPr>
          <w:p w14:paraId="7EA904BA"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537" w:type="dxa"/>
          </w:tcPr>
          <w:p w14:paraId="7EA904BB"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764" w:type="dxa"/>
          </w:tcPr>
          <w:p w14:paraId="7EA904B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7EA904C2" w14:textId="77777777" w:rsidTr="0055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EA904BE" w14:textId="77777777" w:rsidR="008A2B7E" w:rsidRPr="0093389B" w:rsidRDefault="008A2B7E" w:rsidP="00AF55D5">
            <w:pPr>
              <w:pStyle w:val="Geenafstand"/>
              <w:jc w:val="center"/>
              <w:rPr>
                <w:b w:val="0"/>
              </w:rPr>
            </w:pPr>
          </w:p>
        </w:tc>
        <w:tc>
          <w:tcPr>
            <w:tcW w:w="788" w:type="dxa"/>
          </w:tcPr>
          <w:p w14:paraId="7EA904B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537" w:type="dxa"/>
          </w:tcPr>
          <w:p w14:paraId="7EA904C0"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764" w:type="dxa"/>
          </w:tcPr>
          <w:p w14:paraId="7EA904C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7EA904C7" w14:textId="77777777" w:rsidTr="005522ED">
        <w:tc>
          <w:tcPr>
            <w:cnfStyle w:val="001000000000" w:firstRow="0" w:lastRow="0" w:firstColumn="1" w:lastColumn="0" w:oddVBand="0" w:evenVBand="0" w:oddHBand="0" w:evenHBand="0" w:firstRowFirstColumn="0" w:firstRowLastColumn="0" w:lastRowFirstColumn="0" w:lastRowLastColumn="0"/>
            <w:tcW w:w="1356" w:type="dxa"/>
          </w:tcPr>
          <w:p w14:paraId="7EA904C3" w14:textId="77777777" w:rsidR="008A2B7E" w:rsidRPr="0093389B" w:rsidRDefault="008A2B7E" w:rsidP="00AF55D5">
            <w:pPr>
              <w:pStyle w:val="Geenafstand"/>
              <w:jc w:val="center"/>
              <w:rPr>
                <w:b w:val="0"/>
              </w:rPr>
            </w:pPr>
          </w:p>
        </w:tc>
        <w:tc>
          <w:tcPr>
            <w:tcW w:w="788" w:type="dxa"/>
          </w:tcPr>
          <w:p w14:paraId="7EA904C4"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537" w:type="dxa"/>
          </w:tcPr>
          <w:p w14:paraId="7EA904C5"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764" w:type="dxa"/>
          </w:tcPr>
          <w:p w14:paraId="7EA904C6"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EA904C8" w14:textId="77777777" w:rsidR="008A2B7E" w:rsidRPr="0093389B" w:rsidRDefault="008A2B7E" w:rsidP="008A2B7E">
      <w:pPr>
        <w:pStyle w:val="Geenafstand"/>
      </w:pPr>
    </w:p>
    <w:p w14:paraId="7EA904C9" w14:textId="77777777" w:rsidR="008A2B7E" w:rsidRPr="0093389B" w:rsidRDefault="008A2B7E">
      <w:r w:rsidRPr="0093389B">
        <w:br w:type="page"/>
      </w:r>
    </w:p>
    <w:p w14:paraId="7EA904CA" w14:textId="77777777" w:rsidR="008A2B7E" w:rsidRPr="0093389B" w:rsidRDefault="008A2B7E" w:rsidP="008A2B7E">
      <w:pPr>
        <w:pStyle w:val="Header1inhoudsopave"/>
      </w:pPr>
      <w:r w:rsidRPr="0093389B">
        <w:lastRenderedPageBreak/>
        <w:t>Inhoudsopgave</w:t>
      </w:r>
    </w:p>
    <w:p w14:paraId="7EA904CB" w14:textId="77777777" w:rsidR="008A2B7E" w:rsidRPr="0093389B" w:rsidRDefault="008A2B7E" w:rsidP="008A2B7E">
      <w:pPr>
        <w:pStyle w:val="Geenafstand"/>
      </w:pPr>
    </w:p>
    <w:p w14:paraId="7EA904CC" w14:textId="77777777" w:rsidR="005B6691"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952" w:history="1">
        <w:r w:rsidR="005B6691" w:rsidRPr="000313CF">
          <w:rPr>
            <w:rStyle w:val="Hyperlink"/>
            <w:noProof/>
          </w:rPr>
          <w:t>Versiebeheer</w:t>
        </w:r>
        <w:r w:rsidR="005B6691">
          <w:rPr>
            <w:noProof/>
            <w:webHidden/>
          </w:rPr>
          <w:tab/>
        </w:r>
        <w:r w:rsidR="005B6691">
          <w:rPr>
            <w:noProof/>
            <w:webHidden/>
          </w:rPr>
          <w:fldChar w:fldCharType="begin"/>
        </w:r>
        <w:r w:rsidR="005B6691">
          <w:rPr>
            <w:noProof/>
            <w:webHidden/>
          </w:rPr>
          <w:instrText xml:space="preserve"> PAGEREF _Toc29287952 \h </w:instrText>
        </w:r>
        <w:r w:rsidR="005B6691">
          <w:rPr>
            <w:noProof/>
            <w:webHidden/>
          </w:rPr>
        </w:r>
        <w:r w:rsidR="005B6691">
          <w:rPr>
            <w:noProof/>
            <w:webHidden/>
          </w:rPr>
          <w:fldChar w:fldCharType="separate"/>
        </w:r>
        <w:r w:rsidR="001B30F8">
          <w:rPr>
            <w:noProof/>
            <w:webHidden/>
          </w:rPr>
          <w:t>2</w:t>
        </w:r>
        <w:r w:rsidR="005B6691">
          <w:rPr>
            <w:noProof/>
            <w:webHidden/>
          </w:rPr>
          <w:fldChar w:fldCharType="end"/>
        </w:r>
      </w:hyperlink>
    </w:p>
    <w:p w14:paraId="7EA904CD" w14:textId="77777777" w:rsidR="005B6691" w:rsidRDefault="00AB5BF2">
      <w:pPr>
        <w:pStyle w:val="Inhopg1"/>
        <w:tabs>
          <w:tab w:val="right" w:leader="dot" w:pos="9062"/>
        </w:tabs>
        <w:rPr>
          <w:rFonts w:eastAsiaTheme="minorEastAsia"/>
          <w:noProof/>
          <w:lang w:eastAsia="nl-NL"/>
        </w:rPr>
      </w:pPr>
      <w:hyperlink w:anchor="_Toc29287953" w:history="1">
        <w:r w:rsidR="005B6691" w:rsidRPr="000313CF">
          <w:rPr>
            <w:rStyle w:val="Hyperlink"/>
            <w:noProof/>
          </w:rPr>
          <w:t>Inleiding</w:t>
        </w:r>
        <w:r w:rsidR="005B6691">
          <w:rPr>
            <w:noProof/>
            <w:webHidden/>
          </w:rPr>
          <w:tab/>
        </w:r>
        <w:r w:rsidR="005B6691">
          <w:rPr>
            <w:noProof/>
            <w:webHidden/>
          </w:rPr>
          <w:fldChar w:fldCharType="begin"/>
        </w:r>
        <w:r w:rsidR="005B6691">
          <w:rPr>
            <w:noProof/>
            <w:webHidden/>
          </w:rPr>
          <w:instrText xml:space="preserve"> PAGEREF _Toc29287953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7EA904CE" w14:textId="77777777" w:rsidR="005B6691" w:rsidRDefault="00AB5BF2">
      <w:pPr>
        <w:pStyle w:val="Inhopg2"/>
        <w:tabs>
          <w:tab w:val="right" w:leader="dot" w:pos="9062"/>
        </w:tabs>
        <w:rPr>
          <w:rFonts w:eastAsiaTheme="minorEastAsia"/>
          <w:noProof/>
          <w:lang w:eastAsia="nl-NL"/>
        </w:rPr>
      </w:pPr>
      <w:hyperlink w:anchor="_Toc29287954" w:history="1">
        <w:r w:rsidR="005B6691" w:rsidRPr="000313CF">
          <w:rPr>
            <w:rStyle w:val="Hyperlink"/>
            <w:noProof/>
          </w:rPr>
          <w:t>Over dit document</w:t>
        </w:r>
        <w:r w:rsidR="005B6691">
          <w:rPr>
            <w:noProof/>
            <w:webHidden/>
          </w:rPr>
          <w:tab/>
        </w:r>
        <w:r w:rsidR="005B6691">
          <w:rPr>
            <w:noProof/>
            <w:webHidden/>
          </w:rPr>
          <w:fldChar w:fldCharType="begin"/>
        </w:r>
        <w:r w:rsidR="005B6691">
          <w:rPr>
            <w:noProof/>
            <w:webHidden/>
          </w:rPr>
          <w:instrText xml:space="preserve"> PAGEREF _Toc29287954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7EA904CF" w14:textId="77777777" w:rsidR="005B6691" w:rsidRDefault="00AB5BF2">
      <w:pPr>
        <w:pStyle w:val="Inhopg2"/>
        <w:tabs>
          <w:tab w:val="right" w:leader="dot" w:pos="9062"/>
        </w:tabs>
        <w:rPr>
          <w:rFonts w:eastAsiaTheme="minorEastAsia"/>
          <w:noProof/>
          <w:lang w:eastAsia="nl-NL"/>
        </w:rPr>
      </w:pPr>
      <w:hyperlink w:anchor="_Toc29287955" w:history="1">
        <w:r w:rsidR="005B6691" w:rsidRPr="000313CF">
          <w:rPr>
            <w:rStyle w:val="Hyperlink"/>
            <w:noProof/>
          </w:rPr>
          <w:t>Over het project en de opdrachtgever</w:t>
        </w:r>
        <w:r w:rsidR="005B6691">
          <w:rPr>
            <w:noProof/>
            <w:webHidden/>
          </w:rPr>
          <w:tab/>
        </w:r>
        <w:r w:rsidR="005B6691">
          <w:rPr>
            <w:noProof/>
            <w:webHidden/>
          </w:rPr>
          <w:fldChar w:fldCharType="begin"/>
        </w:r>
        <w:r w:rsidR="005B6691">
          <w:rPr>
            <w:noProof/>
            <w:webHidden/>
          </w:rPr>
          <w:instrText xml:space="preserve"> PAGEREF _Toc29287955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7EA904D0" w14:textId="77777777" w:rsidR="005B6691" w:rsidRDefault="00AB5BF2">
      <w:pPr>
        <w:pStyle w:val="Inhopg1"/>
        <w:tabs>
          <w:tab w:val="right" w:leader="dot" w:pos="9062"/>
        </w:tabs>
        <w:rPr>
          <w:rFonts w:eastAsiaTheme="minorEastAsia"/>
          <w:noProof/>
          <w:lang w:eastAsia="nl-NL"/>
        </w:rPr>
      </w:pPr>
      <w:hyperlink w:anchor="_Toc29287956" w:history="1">
        <w:r w:rsidR="005B6691" w:rsidRPr="000313CF">
          <w:rPr>
            <w:rStyle w:val="Hyperlink"/>
            <w:noProof/>
          </w:rPr>
          <w:t>Reflectie</w:t>
        </w:r>
        <w:r w:rsidR="005B6691">
          <w:rPr>
            <w:noProof/>
            <w:webHidden/>
          </w:rPr>
          <w:tab/>
        </w:r>
        <w:r w:rsidR="005B6691">
          <w:rPr>
            <w:noProof/>
            <w:webHidden/>
          </w:rPr>
          <w:fldChar w:fldCharType="begin"/>
        </w:r>
        <w:r w:rsidR="005B6691">
          <w:rPr>
            <w:noProof/>
            <w:webHidden/>
          </w:rPr>
          <w:instrText xml:space="preserve"> PAGEREF _Toc29287956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7EA904D1" w14:textId="77777777" w:rsidR="005B6691" w:rsidRDefault="00AB5BF2">
      <w:pPr>
        <w:pStyle w:val="Inhopg2"/>
        <w:tabs>
          <w:tab w:val="right" w:leader="dot" w:pos="9062"/>
        </w:tabs>
        <w:rPr>
          <w:rFonts w:eastAsiaTheme="minorEastAsia"/>
          <w:noProof/>
          <w:lang w:eastAsia="nl-NL"/>
        </w:rPr>
      </w:pPr>
      <w:hyperlink w:anchor="_Toc29287957" w:history="1">
        <w:r w:rsidR="005B6691" w:rsidRPr="000313CF">
          <w:rPr>
            <w:rStyle w:val="Hyperlink"/>
            <w:noProof/>
          </w:rPr>
          <w:t>Product</w:t>
        </w:r>
        <w:r w:rsidR="005B6691">
          <w:rPr>
            <w:noProof/>
            <w:webHidden/>
          </w:rPr>
          <w:tab/>
        </w:r>
        <w:r w:rsidR="005B6691">
          <w:rPr>
            <w:noProof/>
            <w:webHidden/>
          </w:rPr>
          <w:fldChar w:fldCharType="begin"/>
        </w:r>
        <w:r w:rsidR="005B6691">
          <w:rPr>
            <w:noProof/>
            <w:webHidden/>
          </w:rPr>
          <w:instrText xml:space="preserve"> PAGEREF _Toc29287957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7EA904D2" w14:textId="77777777" w:rsidR="005B6691" w:rsidRDefault="00AB5BF2">
      <w:pPr>
        <w:pStyle w:val="Inhopg2"/>
        <w:tabs>
          <w:tab w:val="right" w:leader="dot" w:pos="9062"/>
        </w:tabs>
        <w:rPr>
          <w:rFonts w:eastAsiaTheme="minorEastAsia"/>
          <w:noProof/>
          <w:lang w:eastAsia="nl-NL"/>
        </w:rPr>
      </w:pPr>
      <w:hyperlink w:anchor="_Toc29287958" w:history="1">
        <w:r w:rsidR="005B6691" w:rsidRPr="000313CF">
          <w:rPr>
            <w:rStyle w:val="Hyperlink"/>
            <w:noProof/>
          </w:rPr>
          <w:t>Proces</w:t>
        </w:r>
        <w:r w:rsidR="005B6691">
          <w:rPr>
            <w:noProof/>
            <w:webHidden/>
          </w:rPr>
          <w:tab/>
        </w:r>
        <w:r w:rsidR="005B6691">
          <w:rPr>
            <w:noProof/>
            <w:webHidden/>
          </w:rPr>
          <w:fldChar w:fldCharType="begin"/>
        </w:r>
        <w:r w:rsidR="005B6691">
          <w:rPr>
            <w:noProof/>
            <w:webHidden/>
          </w:rPr>
          <w:instrText xml:space="preserve"> PAGEREF _Toc29287958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7EA904D3" w14:textId="77777777" w:rsidR="005B6691" w:rsidRDefault="00AB5BF2">
      <w:pPr>
        <w:pStyle w:val="Inhopg2"/>
        <w:tabs>
          <w:tab w:val="right" w:leader="dot" w:pos="9062"/>
        </w:tabs>
        <w:rPr>
          <w:rFonts w:eastAsiaTheme="minorEastAsia"/>
          <w:noProof/>
          <w:lang w:eastAsia="nl-NL"/>
        </w:rPr>
      </w:pPr>
      <w:hyperlink w:anchor="_Toc29287959" w:history="1">
        <w:r w:rsidR="005B6691" w:rsidRPr="000313CF">
          <w:rPr>
            <w:rStyle w:val="Hyperlink"/>
            <w:noProof/>
          </w:rPr>
          <w:t>Zelfreflectie</w:t>
        </w:r>
        <w:r w:rsidR="005B6691">
          <w:rPr>
            <w:noProof/>
            <w:webHidden/>
          </w:rPr>
          <w:tab/>
        </w:r>
        <w:r w:rsidR="005B6691">
          <w:rPr>
            <w:noProof/>
            <w:webHidden/>
          </w:rPr>
          <w:fldChar w:fldCharType="begin"/>
        </w:r>
        <w:r w:rsidR="005B6691">
          <w:rPr>
            <w:noProof/>
            <w:webHidden/>
          </w:rPr>
          <w:instrText xml:space="preserve"> PAGEREF _Toc29287959 \h </w:instrText>
        </w:r>
        <w:r w:rsidR="005B6691">
          <w:rPr>
            <w:noProof/>
            <w:webHidden/>
          </w:rPr>
        </w:r>
        <w:r w:rsidR="005B6691">
          <w:rPr>
            <w:noProof/>
            <w:webHidden/>
          </w:rPr>
          <w:fldChar w:fldCharType="separate"/>
        </w:r>
        <w:r w:rsidR="001B30F8">
          <w:rPr>
            <w:noProof/>
            <w:webHidden/>
          </w:rPr>
          <w:t>4</w:t>
        </w:r>
        <w:r w:rsidR="005B6691">
          <w:rPr>
            <w:noProof/>
            <w:webHidden/>
          </w:rPr>
          <w:fldChar w:fldCharType="end"/>
        </w:r>
      </w:hyperlink>
    </w:p>
    <w:p w14:paraId="7EA904D4" w14:textId="77777777" w:rsidR="008A2B7E" w:rsidRPr="0093389B" w:rsidRDefault="008A2B7E" w:rsidP="0015692D">
      <w:pPr>
        <w:pStyle w:val="Geenafstand"/>
      </w:pPr>
      <w:r w:rsidRPr="0093389B">
        <w:fldChar w:fldCharType="end"/>
      </w:r>
    </w:p>
    <w:p w14:paraId="7EA904D5" w14:textId="77777777" w:rsidR="008A2B7E" w:rsidRPr="0093389B" w:rsidRDefault="008A2B7E" w:rsidP="0015692D">
      <w:pPr>
        <w:pStyle w:val="Geenafstand"/>
      </w:pPr>
    </w:p>
    <w:p w14:paraId="7EA904D6" w14:textId="77777777" w:rsidR="008A2B7E" w:rsidRPr="0093389B" w:rsidRDefault="008A2B7E" w:rsidP="0015692D">
      <w:pPr>
        <w:pStyle w:val="Geenafstand"/>
      </w:pPr>
      <w:r w:rsidRPr="0093389B">
        <w:br w:type="page"/>
      </w:r>
    </w:p>
    <w:p w14:paraId="7EA904D7" w14:textId="49996516" w:rsidR="0015692D" w:rsidRPr="0093389B" w:rsidRDefault="00CC7C2B" w:rsidP="003A2EE7">
      <w:pPr>
        <w:pStyle w:val="Kop1"/>
      </w:pPr>
      <w:bookmarkStart w:id="3" w:name="_Toc29287953"/>
      <w:r>
        <w:lastRenderedPageBreak/>
        <w:t xml:space="preserve">2 </w:t>
      </w:r>
      <w:r w:rsidR="0015692D" w:rsidRPr="0093389B">
        <w:t>Inleiding</w:t>
      </w:r>
      <w:bookmarkEnd w:id="3"/>
    </w:p>
    <w:p w14:paraId="7EA904D8" w14:textId="1CC7DD34" w:rsidR="00A50A4E" w:rsidRPr="0093389B" w:rsidRDefault="00CC7C2B" w:rsidP="00C27281">
      <w:pPr>
        <w:pStyle w:val="Kop2"/>
      </w:pPr>
      <w:bookmarkStart w:id="4" w:name="_Toc29287954"/>
      <w:r>
        <w:t xml:space="preserve">2.1 </w:t>
      </w:r>
      <w:r w:rsidR="00C27281" w:rsidRPr="0093389B">
        <w:t xml:space="preserve">Over </w:t>
      </w:r>
      <w:r w:rsidR="007739E7" w:rsidRPr="0093389B">
        <w:t xml:space="preserve">dit </w:t>
      </w:r>
      <w:r w:rsidR="00C27281" w:rsidRPr="0093389B">
        <w:t>document</w:t>
      </w:r>
      <w:bookmarkEnd w:id="4"/>
    </w:p>
    <w:p w14:paraId="7EA904D9" w14:textId="77777777" w:rsidR="00C27281" w:rsidRPr="0093389B" w:rsidRDefault="001831B9" w:rsidP="00382452">
      <w:r>
        <w:t xml:space="preserve">Dit document is opgesteld </w:t>
      </w:r>
      <w:r w:rsidR="00B600EF">
        <w:t>als</w:t>
      </w:r>
      <w:r>
        <w:t xml:space="preserve"> evaluatie</w:t>
      </w:r>
      <w:r w:rsidR="00B600EF">
        <w:t>verslag</w:t>
      </w:r>
      <w:r>
        <w:t xml:space="preserve"> over het proces van oplever</w:t>
      </w:r>
      <w:r w:rsidR="007916AA">
        <w:t>i</w:t>
      </w:r>
      <w:r>
        <w:t>n</w:t>
      </w:r>
      <w:r w:rsidR="007916AA">
        <w:t>g</w:t>
      </w:r>
      <w:r>
        <w:t xml:space="preserve"> van het product</w:t>
      </w:r>
      <w:r w:rsidR="007916AA">
        <w:t xml:space="preserve"> én over het product zelf</w:t>
      </w:r>
      <w:r>
        <w:t>. Dit document geeft een beeld van hoe betrokkenen</w:t>
      </w:r>
      <w:r w:rsidR="005B6691">
        <w:t xml:space="preserve"> (</w:t>
      </w:r>
      <w:r w:rsidR="007916AA">
        <w:t>projectlei</w:t>
      </w:r>
      <w:r w:rsidR="005B6691">
        <w:t>der, opdrachtgever en kandidaat)</w:t>
      </w:r>
      <w:r w:rsidR="007916AA">
        <w:t xml:space="preserve"> denken over de goede en minder goede aspecten van de oplevering. </w:t>
      </w:r>
      <w:r w:rsidR="00B600EF">
        <w:t>Ook</w:t>
      </w:r>
      <w:r w:rsidR="007916AA">
        <w:t xml:space="preserve"> is een </w:t>
      </w:r>
      <w:r w:rsidR="00B600EF">
        <w:t xml:space="preserve">onderdeel </w:t>
      </w:r>
      <w:r w:rsidR="007916AA">
        <w:t>zelfreflectie opgenomen.</w:t>
      </w:r>
    </w:p>
    <w:p w14:paraId="7EA904DA" w14:textId="3A7DD00F" w:rsidR="00741E0E" w:rsidRDefault="00CC7C2B" w:rsidP="00AF55D5">
      <w:pPr>
        <w:pStyle w:val="Kop2"/>
      </w:pPr>
      <w:bookmarkStart w:id="5" w:name="_Toc29287955"/>
      <w:r>
        <w:t xml:space="preserve">2.2 </w:t>
      </w:r>
      <w:r w:rsidR="00741E0E" w:rsidRPr="0093389B">
        <w:t>Over het project en de opdrachtgever</w:t>
      </w:r>
      <w:bookmarkEnd w:id="5"/>
    </w:p>
    <w:p w14:paraId="1029894A" w14:textId="77777777" w:rsidR="006B757D" w:rsidRDefault="006B757D" w:rsidP="006B757D">
      <w:bookmarkStart w:id="6" w:name="_Toc29287956"/>
      <w:r>
        <w:t>Goedhart groep b.v. vanaf nu Goedhart te noemen.</w:t>
      </w:r>
    </w:p>
    <w:p w14:paraId="24848745" w14:textId="77777777" w:rsidR="006B757D" w:rsidRDefault="006B757D" w:rsidP="006B757D">
      <w:pPr>
        <w:pStyle w:val="SPLinfo"/>
        <w:rPr>
          <w:i w:val="0"/>
        </w:rPr>
      </w:pPr>
      <w:r>
        <w:rPr>
          <w:i w:val="0"/>
        </w:rPr>
        <w:t xml:space="preserve">De opdrachtgever van de uit te voeren opdracht is Goedhart. Goedhart is een grafisch bedrijf met meerder printlocaties Nederland en België. Goedhart is groot geworden met het afdrukken van technische documenten en bouwtekeningen. </w:t>
      </w:r>
    </w:p>
    <w:p w14:paraId="0B461C10" w14:textId="77777777" w:rsidR="006B757D" w:rsidRDefault="006B757D" w:rsidP="006B757D">
      <w:pPr>
        <w:pStyle w:val="SPLinfo"/>
        <w:rPr>
          <w:i w:val="0"/>
        </w:rPr>
      </w:pPr>
      <w:r>
        <w:rPr>
          <w:i w:val="0"/>
        </w:rPr>
        <w:t>Goedhart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1BAF5BEB" w14:textId="77777777" w:rsidR="006B757D" w:rsidRDefault="006B757D" w:rsidP="006B757D">
      <w:pPr>
        <w:pStyle w:val="SPLinfo"/>
        <w:rPr>
          <w:i w:val="0"/>
        </w:rPr>
      </w:pPr>
      <w:r>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de data van de machines verkrijgen.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31661280" w14:textId="77777777" w:rsidR="006B757D" w:rsidRDefault="006B757D" w:rsidP="006B757D">
      <w:pPr>
        <w:pStyle w:val="SPLinfo"/>
        <w:rPr>
          <w:i w:val="0"/>
        </w:rPr>
      </w:pPr>
      <w:r>
        <w:rPr>
          <w:i w:val="0"/>
        </w:rPr>
        <w:t>De contactpersonen voor dit project zullen zijn: Geerten Vester (Projectleider), René van Aerle (Stagebegeleider), werknemers van Goedhart die verantwoordelijk zijn voor het registreren van de tellerstanden en klanten van Goedhart.</w:t>
      </w:r>
    </w:p>
    <w:p w14:paraId="33E080F5" w14:textId="77777777" w:rsidR="006B757D" w:rsidRDefault="006B757D" w:rsidP="006B757D">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w:t>
      </w:r>
    </w:p>
    <w:p w14:paraId="46C00348" w14:textId="77777777" w:rsidR="006B757D" w:rsidRDefault="006B757D" w:rsidP="006B757D">
      <w:pPr>
        <w:pStyle w:val="SPLinfo"/>
        <w:rPr>
          <w:i w:val="0"/>
        </w:rPr>
      </w:pPr>
      <w:r>
        <w:rPr>
          <w:i w:val="0"/>
        </w:rPr>
        <w:t>Het product zal een tool zijn waarmee van afstand tellerstanden en inkt niveaus automatisch uitgelezen zal worden en de data die hiermee wordt verkregen opgestuurd zal worden naar Goedhart, hiermee kan Goedhart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4F4AB78C" w14:textId="77777777" w:rsidR="006B757D" w:rsidRDefault="006B757D" w:rsidP="006B757D">
      <w:pPr>
        <w:pStyle w:val="SPLinfo"/>
        <w:rPr>
          <w:i w:val="0"/>
        </w:rPr>
      </w:pPr>
      <w:r>
        <w:rPr>
          <w:i w:val="0"/>
        </w:rPr>
        <w:t xml:space="preserve">De tool zal de data verkrijgen door data die op de web interface staat uit te lezen en dit daarna in een database die zich bevindt bij Goedhart te verwerken. De manier van het verkrijgen van de data zal gedaan worden door middel van “web </w:t>
      </w:r>
      <w:proofErr w:type="spellStart"/>
      <w:r>
        <w:rPr>
          <w:i w:val="0"/>
        </w:rPr>
        <w:t>scraping</w:t>
      </w:r>
      <w:proofErr w:type="spellEnd"/>
      <w:r>
        <w:rPr>
          <w:i w:val="0"/>
        </w:rPr>
        <w:t xml:space="preserve">”. De “web </w:t>
      </w:r>
      <w:proofErr w:type="spellStart"/>
      <w:r>
        <w:rPr>
          <w:i w:val="0"/>
        </w:rPr>
        <w:t>scraping</w:t>
      </w:r>
      <w:proofErr w:type="spellEnd"/>
      <w:r>
        <w:rPr>
          <w:i w:val="0"/>
        </w:rPr>
        <w:t xml:space="preserve">” zal gedaan worden door een programma geschreven met Python of door een extern programma te gebruiken. Het voordeel van </w:t>
      </w:r>
      <w:r>
        <w:rPr>
          <w:i w:val="0"/>
        </w:rPr>
        <w:lastRenderedPageBreak/>
        <w:t xml:space="preserve">een extern programma is dat het onderhoud makkelijker zal maken. Nadat de data verkregen is zal dit opgestuurd moeten worden door middel van email of door </w:t>
      </w:r>
      <w:proofErr w:type="spellStart"/>
      <w:r>
        <w:rPr>
          <w:i w:val="0"/>
        </w:rPr>
        <w:t>https</w:t>
      </w:r>
      <w:proofErr w:type="spellEnd"/>
      <w:r>
        <w:rPr>
          <w:i w:val="0"/>
        </w:rPr>
        <w:t>. Nadat de data binnen is wordt het verwerkt in een database en zal het verwerkt worden in het systeem van Goedhart.</w:t>
      </w:r>
    </w:p>
    <w:p w14:paraId="00706043" w14:textId="77777777" w:rsidR="006B757D" w:rsidRDefault="006B757D" w:rsidP="006B757D">
      <w:pPr>
        <w:pStyle w:val="SPLinfo"/>
        <w:rPr>
          <w:i w:val="0"/>
        </w:rPr>
      </w:pPr>
      <w:r>
        <w:rPr>
          <w:i w:val="0"/>
        </w:rPr>
        <w:t>Na verwachting zal de PVB ongeveer 6 weken duren, dit kan korter of langer worden aangezien er gecommuniceerd moet worden met de klanten.</w:t>
      </w:r>
    </w:p>
    <w:p w14:paraId="72299B1E" w14:textId="77777777" w:rsidR="006B757D" w:rsidRDefault="006B757D" w:rsidP="006B757D">
      <w:pPr>
        <w:pStyle w:val="SPLinfo"/>
        <w:rPr>
          <w:i w:val="0"/>
        </w:rPr>
      </w:pPr>
      <w:r>
        <w:rPr>
          <w:i w:val="0"/>
        </w:rPr>
        <w:t>Dit is een totaalproduct waardoor er veel mogelijkheden zijn om het product te realiseren. Het is de bedoeling om het product te realiseren met zoveel mogelijk opstuurmogelijkheden.</w:t>
      </w:r>
    </w:p>
    <w:p w14:paraId="4130B141" w14:textId="77777777" w:rsidR="006B757D" w:rsidRDefault="006B757D" w:rsidP="006B757D">
      <w:pPr>
        <w:pStyle w:val="SPLinfo"/>
        <w:rPr>
          <w:i w:val="0"/>
        </w:rPr>
      </w:pPr>
      <w:r>
        <w:rPr>
          <w:i w:val="0"/>
        </w:rPr>
        <w:t xml:space="preserve">Het is mogelijk dat de webpagina’s van de toestellen veranderen, daarom is het belangrijk dat het mogelijk is om makkelijk de parameters van de “web </w:t>
      </w:r>
      <w:proofErr w:type="spellStart"/>
      <w:r>
        <w:rPr>
          <w:i w:val="0"/>
        </w:rPr>
        <w:t>scraping</w:t>
      </w:r>
      <w:proofErr w:type="spellEnd"/>
      <w:r>
        <w:rPr>
          <w:i w:val="0"/>
        </w:rPr>
        <w:t>”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040CEA73" w14:textId="77777777" w:rsidR="006B757D" w:rsidRDefault="006B757D" w:rsidP="006B757D">
      <w:pPr>
        <w:pStyle w:val="SPLinfo"/>
        <w:rPr>
          <w:i w:val="0"/>
        </w:rPr>
      </w:pPr>
    </w:p>
    <w:p w14:paraId="7E8AFD77" w14:textId="77777777" w:rsidR="006B757D" w:rsidRDefault="006B757D" w:rsidP="006B757D">
      <w:pPr>
        <w:pStyle w:val="SPLinfo"/>
        <w:rPr>
          <w:i w:val="0"/>
        </w:rPr>
      </w:pPr>
      <w:r>
        <w:rPr>
          <w:i w:val="0"/>
        </w:rPr>
        <w:t xml:space="preserve">•Scrapen (Engels: web </w:t>
      </w:r>
      <w:proofErr w:type="spellStart"/>
      <w:r>
        <w:rPr>
          <w:i w:val="0"/>
        </w:rPr>
        <w:t>scraping</w:t>
      </w:r>
      <w:proofErr w:type="spellEnd"/>
      <w:r>
        <w:rPr>
          <w:i w:val="0"/>
        </w:rPr>
        <w:t>) is een computertechniek waarbij software wordt gebruikt om informatie van webpagina's te extraheren en al dan niet te analyseren.</w:t>
      </w:r>
    </w:p>
    <w:p w14:paraId="7EA904DC" w14:textId="07A3A3D2" w:rsidR="0015692D" w:rsidRDefault="00CC7C2B" w:rsidP="001D1362">
      <w:pPr>
        <w:pStyle w:val="Kop1"/>
      </w:pPr>
      <w:r>
        <w:t xml:space="preserve">3 </w:t>
      </w:r>
      <w:r w:rsidR="001D1362">
        <w:t>Reflectie</w:t>
      </w:r>
      <w:bookmarkEnd w:id="6"/>
    </w:p>
    <w:p w14:paraId="1D354C25" w14:textId="4510FD24" w:rsidR="00FD2EAD" w:rsidRDefault="007916AA" w:rsidP="00CC469B">
      <w:pPr>
        <w:pStyle w:val="SPLinfo"/>
      </w:pPr>
      <w:r>
        <w:t xml:space="preserve">In dit hoofdstuk wordt beschreven hoe de </w:t>
      </w:r>
      <w:r w:rsidR="001C2D94">
        <w:t>betrokkenen</w:t>
      </w:r>
      <w:r>
        <w:t xml:space="preserve"> denken over het handelen van de kandidaat.</w:t>
      </w:r>
    </w:p>
    <w:p w14:paraId="4B9A6E94" w14:textId="1DB3DA15" w:rsidR="00AD71F3" w:rsidRPr="00AD71F3" w:rsidRDefault="00FD2EAD" w:rsidP="00CC469B">
      <w:pPr>
        <w:pStyle w:val="Kop3"/>
      </w:pPr>
      <w:r>
        <w:t>Rene van Aerle</w:t>
      </w:r>
    </w:p>
    <w:p w14:paraId="7EA904DE" w14:textId="2BD076FF" w:rsidR="001D1362" w:rsidRDefault="00CC7C2B" w:rsidP="001D1362">
      <w:pPr>
        <w:pStyle w:val="Kop2"/>
      </w:pPr>
      <w:bookmarkStart w:id="7" w:name="_Toc29287957"/>
      <w:r>
        <w:t xml:space="preserve">3.1 </w:t>
      </w:r>
      <w:r w:rsidR="001D1362">
        <w:t>Product</w:t>
      </w:r>
      <w:bookmarkEnd w:id="7"/>
    </w:p>
    <w:p w14:paraId="374C2B54" w14:textId="37CC2825" w:rsidR="00B613F9" w:rsidRDefault="007916AA" w:rsidP="00CC469B">
      <w:pPr>
        <w:pStyle w:val="SPLinfo"/>
      </w:pPr>
      <w:r>
        <w:t>In deze paragraaf wordt beschreven wat de betrokkenen vinden van</w:t>
      </w:r>
      <w:r w:rsidR="001C2D94">
        <w:t xml:space="preserve"> de kwaliteit van</w:t>
      </w:r>
      <w:r>
        <w:t xml:space="preserve"> het opgeleverde product.</w:t>
      </w:r>
    </w:p>
    <w:p w14:paraId="0027064B" w14:textId="77777777" w:rsidR="00B613F9" w:rsidRPr="00AD71F3" w:rsidRDefault="00B613F9" w:rsidP="00CC469B">
      <w:pPr>
        <w:pStyle w:val="Kop3"/>
      </w:pPr>
      <w:r>
        <w:t>Rene van Aerle</w:t>
      </w:r>
    </w:p>
    <w:p w14:paraId="589D9E88" w14:textId="77777777" w:rsidR="00B613F9" w:rsidRPr="001D1362" w:rsidRDefault="00B613F9" w:rsidP="007916AA">
      <w:pPr>
        <w:pStyle w:val="SPLinfo"/>
      </w:pPr>
    </w:p>
    <w:p w14:paraId="7EA904E0" w14:textId="7771E7F4" w:rsidR="001D1362" w:rsidRDefault="00CC7C2B" w:rsidP="001D1362">
      <w:pPr>
        <w:pStyle w:val="Kop2"/>
      </w:pPr>
      <w:bookmarkStart w:id="8" w:name="_Toc29287958"/>
      <w:r>
        <w:t xml:space="preserve">3.2 </w:t>
      </w:r>
      <w:r w:rsidR="001D1362">
        <w:t>Proces</w:t>
      </w:r>
      <w:bookmarkEnd w:id="8"/>
    </w:p>
    <w:p w14:paraId="37DEC63B" w14:textId="2E2CD3A8" w:rsidR="00B613F9" w:rsidRDefault="007916AA" w:rsidP="00CC469B">
      <w:pPr>
        <w:pStyle w:val="SPLinfo"/>
      </w:pPr>
      <w:r>
        <w:t>In deze paragraaf wordt beschreven wat de betrokkenen vonden van de manier waarop het opgeleverde product is gepresenteerd en hoe de kandidaat heeft gehandeld tijdens de oplevering.</w:t>
      </w:r>
    </w:p>
    <w:p w14:paraId="78679082" w14:textId="77777777" w:rsidR="00B613F9" w:rsidRPr="00AD71F3" w:rsidRDefault="00B613F9" w:rsidP="00CC469B">
      <w:pPr>
        <w:pStyle w:val="Kop3"/>
      </w:pPr>
      <w:r>
        <w:t>Rene van Aerle</w:t>
      </w:r>
    </w:p>
    <w:p w14:paraId="74291760" w14:textId="77777777" w:rsidR="00B613F9" w:rsidRPr="001D1362" w:rsidRDefault="00B613F9" w:rsidP="007916AA">
      <w:pPr>
        <w:pStyle w:val="SPLinfo"/>
      </w:pPr>
    </w:p>
    <w:p w14:paraId="7EA904E2" w14:textId="67DC7B3E" w:rsidR="001D1362" w:rsidRDefault="00CC7C2B" w:rsidP="001D1362">
      <w:pPr>
        <w:pStyle w:val="Kop2"/>
      </w:pPr>
      <w:bookmarkStart w:id="9" w:name="_Toc29287959"/>
      <w:r>
        <w:t xml:space="preserve">3.3 </w:t>
      </w:r>
      <w:r w:rsidR="001D1362">
        <w:t>Zelfreflectie</w:t>
      </w:r>
      <w:bookmarkEnd w:id="9"/>
    </w:p>
    <w:p w14:paraId="7EA904E3" w14:textId="77777777" w:rsidR="001D1362" w:rsidRDefault="007916AA" w:rsidP="007916AA">
      <w:pPr>
        <w:pStyle w:val="SPLinfo"/>
      </w:pPr>
      <w:r>
        <w:t xml:space="preserve">In deze paragraaf wordt beschreven wat de kandidaat vindt van de kwaliteit van het opgeleverde product en van zijn </w:t>
      </w:r>
      <w:r w:rsidR="005B6691">
        <w:t xml:space="preserve">eigen </w:t>
      </w:r>
      <w:r>
        <w:t xml:space="preserve">handelen tijdens de oplevering. Hierbij wordt aangegeven wat de </w:t>
      </w:r>
      <w:r w:rsidR="00B600EF">
        <w:t xml:space="preserve">pluspunten en wat de </w:t>
      </w:r>
      <w:r>
        <w:t>leerpunten zijn.</w:t>
      </w:r>
      <w:bookmarkStart w:id="10" w:name="_GoBack"/>
      <w:bookmarkEnd w:id="10"/>
    </w:p>
    <w:p w14:paraId="71871EA8" w14:textId="71BF5D78" w:rsidR="00CC469B" w:rsidRPr="00AD71F3" w:rsidRDefault="00CC469B" w:rsidP="00CC469B">
      <w:pPr>
        <w:pStyle w:val="Kop3"/>
      </w:pPr>
      <w:r>
        <w:t>Kurt Peeters</w:t>
      </w:r>
    </w:p>
    <w:p w14:paraId="189A4649" w14:textId="77777777" w:rsidR="00CC469B" w:rsidRPr="001D1362" w:rsidRDefault="00CC469B" w:rsidP="007916AA">
      <w:pPr>
        <w:pStyle w:val="SPLinfo"/>
      </w:pPr>
    </w:p>
    <w:p w14:paraId="7EA904E4" w14:textId="77777777" w:rsidR="0015692D" w:rsidRPr="0093389B" w:rsidRDefault="0015692D" w:rsidP="0015692D">
      <w:pPr>
        <w:pStyle w:val="Geenafstand"/>
      </w:pPr>
    </w:p>
    <w:sectPr w:rsidR="0015692D" w:rsidRPr="0093389B" w:rsidSect="001831B9">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3100B" w14:textId="77777777" w:rsidR="00AB5BF2" w:rsidRDefault="00AB5BF2" w:rsidP="008A2B7E">
      <w:pPr>
        <w:spacing w:after="0" w:line="240" w:lineRule="auto"/>
      </w:pPr>
      <w:r>
        <w:separator/>
      </w:r>
    </w:p>
  </w:endnote>
  <w:endnote w:type="continuationSeparator" w:id="0">
    <w:p w14:paraId="5998D46F" w14:textId="77777777" w:rsidR="00AB5BF2" w:rsidRDefault="00AB5BF2"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04EB" w14:textId="77777777" w:rsidR="00E719ED" w:rsidRDefault="00E719E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04EC" w14:textId="77777777" w:rsidR="008A2B7E" w:rsidRPr="00E719ED" w:rsidRDefault="00AB5BF2" w:rsidP="00E719ED">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E719ED" w:rsidRPr="000C4410">
          <w:rPr>
            <w:sz w:val="16"/>
            <w:szCs w:val="16"/>
          </w:rPr>
          <w:t>© Stichting Praktijkleren</w:t>
        </w:r>
        <w:r w:rsidR="00E719ED" w:rsidRPr="000C4410">
          <w:rPr>
            <w:sz w:val="16"/>
            <w:szCs w:val="16"/>
          </w:rPr>
          <w:tab/>
        </w:r>
        <w:r w:rsidR="00E719ED">
          <w:rPr>
            <w:sz w:val="16"/>
            <w:szCs w:val="16"/>
          </w:rPr>
          <w:t>Evaluatie</w:t>
        </w:r>
        <w:r w:rsidR="00E719ED" w:rsidRPr="000C4410">
          <w:rPr>
            <w:sz w:val="16"/>
            <w:szCs w:val="16"/>
          </w:rPr>
          <w:tab/>
        </w:r>
        <w:r w:rsidR="00E719ED" w:rsidRPr="000C4410">
          <w:rPr>
            <w:sz w:val="16"/>
            <w:szCs w:val="16"/>
          </w:rPr>
          <w:tab/>
          <w:t>AMO_AO16</w:t>
        </w:r>
        <w:r w:rsidR="00E719ED" w:rsidRPr="000C4410">
          <w:rPr>
            <w:sz w:val="16"/>
            <w:szCs w:val="16"/>
          </w:rPr>
          <w:noBreakHyphen/>
          <w:t>PvB_B1</w:t>
        </w:r>
        <w:r w:rsidR="00E719ED" w:rsidRPr="000C4410">
          <w:rPr>
            <w:sz w:val="16"/>
            <w:szCs w:val="16"/>
          </w:rPr>
          <w:noBreakHyphen/>
          <w:t>K1_1V1</w:t>
        </w:r>
        <w:r w:rsidR="00E719ED" w:rsidRPr="000C4410">
          <w:rPr>
            <w:sz w:val="16"/>
            <w:szCs w:val="16"/>
          </w:rPr>
          <w:tab/>
        </w:r>
        <w:r w:rsidR="00E719ED" w:rsidRPr="000C4410">
          <w:rPr>
            <w:bCs/>
            <w:sz w:val="16"/>
            <w:szCs w:val="16"/>
          </w:rPr>
          <w:fldChar w:fldCharType="begin"/>
        </w:r>
        <w:r w:rsidR="00E719ED" w:rsidRPr="000C4410">
          <w:rPr>
            <w:bCs/>
            <w:sz w:val="16"/>
            <w:szCs w:val="16"/>
          </w:rPr>
          <w:instrText>PAGE</w:instrText>
        </w:r>
        <w:r w:rsidR="00E719ED" w:rsidRPr="000C4410">
          <w:rPr>
            <w:bCs/>
            <w:sz w:val="16"/>
            <w:szCs w:val="16"/>
          </w:rPr>
          <w:fldChar w:fldCharType="separate"/>
        </w:r>
        <w:r w:rsidR="00CC7C2B">
          <w:rPr>
            <w:bCs/>
            <w:noProof/>
            <w:sz w:val="16"/>
            <w:szCs w:val="16"/>
          </w:rPr>
          <w:t>5</w:t>
        </w:r>
        <w:r w:rsidR="00E719ED" w:rsidRPr="000C4410">
          <w:rPr>
            <w:bCs/>
            <w:sz w:val="16"/>
            <w:szCs w:val="16"/>
          </w:rPr>
          <w:fldChar w:fldCharType="end"/>
        </w:r>
        <w:r w:rsidR="00E719ED" w:rsidRPr="000C4410">
          <w:rPr>
            <w:sz w:val="16"/>
            <w:szCs w:val="16"/>
          </w:rPr>
          <w:t>/</w:t>
        </w:r>
        <w:r w:rsidR="00E719ED" w:rsidRPr="000C4410">
          <w:rPr>
            <w:bCs/>
            <w:sz w:val="16"/>
            <w:szCs w:val="16"/>
          </w:rPr>
          <w:fldChar w:fldCharType="begin"/>
        </w:r>
        <w:r w:rsidR="00E719ED" w:rsidRPr="000C4410">
          <w:rPr>
            <w:bCs/>
            <w:sz w:val="16"/>
            <w:szCs w:val="16"/>
          </w:rPr>
          <w:instrText>NUMPAGES</w:instrText>
        </w:r>
        <w:r w:rsidR="00E719ED" w:rsidRPr="000C4410">
          <w:rPr>
            <w:bCs/>
            <w:sz w:val="16"/>
            <w:szCs w:val="16"/>
          </w:rPr>
          <w:fldChar w:fldCharType="separate"/>
        </w:r>
        <w:r w:rsidR="00CC7C2B">
          <w:rPr>
            <w:bCs/>
            <w:noProof/>
            <w:sz w:val="16"/>
            <w:szCs w:val="16"/>
          </w:rPr>
          <w:t>5</w:t>
        </w:r>
        <w:r w:rsidR="00E719ED" w:rsidRPr="000C4410">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04EE" w14:textId="77777777" w:rsidR="00E01469" w:rsidRDefault="00D4723C">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7EA904F3" wp14:editId="7EA904F4">
              <wp:simplePos x="0" y="0"/>
              <wp:positionH relativeFrom="page">
                <wp:align>right</wp:align>
              </wp:positionH>
              <wp:positionV relativeFrom="paragraph">
                <wp:posOffset>-340515</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EA904F5" w14:textId="77777777" w:rsidR="00D4723C" w:rsidRPr="00D4723C" w:rsidRDefault="00D4723C" w:rsidP="00D4723C">
                          <w:pPr>
                            <w:rPr>
                              <w:vanish/>
                              <w:sz w:val="16"/>
                              <w:szCs w:val="16"/>
                              <w:lang w:val="en-US"/>
                            </w:rPr>
                          </w:pPr>
                          <w:r w:rsidRPr="00D4723C">
                            <w:rPr>
                              <w:vanish/>
                              <w:sz w:val="16"/>
                              <w:szCs w:val="16"/>
                              <w:lang w:val="en-US"/>
                            </w:rPr>
                            <w:t xml:space="preserve">Sjabloon versie: </w:t>
                          </w:r>
                          <w:r w:rsidRPr="00D4723C">
                            <w:rPr>
                              <w:vanish/>
                              <w:sz w:val="16"/>
                              <w:szCs w:val="16"/>
                              <w:lang w:val="en-US"/>
                            </w:rPr>
                            <w:fldChar w:fldCharType="begin"/>
                          </w:r>
                          <w:r w:rsidRPr="00D4723C">
                            <w:rPr>
                              <w:vanish/>
                              <w:sz w:val="16"/>
                              <w:szCs w:val="16"/>
                              <w:lang w:val="en-US"/>
                            </w:rPr>
                            <w:instrText xml:space="preserve"> REF SjabloonVersie </w:instrText>
                          </w:r>
                          <w:r>
                            <w:rPr>
                              <w:vanish/>
                              <w:sz w:val="16"/>
                              <w:szCs w:val="16"/>
                              <w:lang w:val="en-US"/>
                            </w:rPr>
                            <w:instrText xml:space="preserve"> \* MERGEFORMAT </w:instrText>
                          </w:r>
                          <w:r w:rsidRPr="00D4723C">
                            <w:rPr>
                              <w:vanish/>
                              <w:sz w:val="16"/>
                              <w:szCs w:val="16"/>
                              <w:lang w:val="en-US"/>
                            </w:rPr>
                            <w:fldChar w:fldCharType="separate"/>
                          </w:r>
                          <w:r w:rsidR="00252C01">
                            <w:rPr>
                              <w:b/>
                              <w:bCs/>
                              <w:vanish/>
                              <w:sz w:val="16"/>
                              <w:szCs w:val="16"/>
                            </w:rPr>
                            <w:t>Fout! Verwijzingsbron niet gevonden.</w:t>
                          </w:r>
                          <w:r w:rsidRPr="00D4723C">
                            <w:rPr>
                              <w:vanish/>
                              <w:sz w:val="16"/>
                              <w:szCs w:val="16"/>
                              <w:lang w:val="en-US"/>
                            </w:rPr>
                            <w:fldChar w:fldCharType="end"/>
                          </w:r>
                        </w:p>
                        <w:p w14:paraId="7EA904F6" w14:textId="77777777" w:rsidR="00D4723C" w:rsidRPr="00D4723C" w:rsidRDefault="00D4723C" w:rsidP="00D4723C">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X5Qi0mAgAAKgQAAA4AAAAAAAAAAAAAAAAALgIAAGRycy9l&#10;Mm9Eb2MueG1sUEsBAi0AFAAGAAgAAAAhAIj7LiLiAAAACwEAAA8AAAAAAAAAAAAAAAAAgAQAAGRy&#10;cy9kb3ducmV2LnhtbFBLBQYAAAAABAAEAPMAAACPBQAAAAA=&#10;" stroked="f">
              <v:textbox>
                <w:txbxContent>
                  <w:p w14:paraId="7EA904F5" w14:textId="77777777" w:rsidR="00D4723C" w:rsidRPr="00D4723C" w:rsidRDefault="00D4723C" w:rsidP="00D4723C">
                    <w:pPr>
                      <w:rPr>
                        <w:vanish/>
                        <w:sz w:val="16"/>
                        <w:szCs w:val="16"/>
                        <w:lang w:val="en-US"/>
                      </w:rPr>
                    </w:pPr>
                    <w:r w:rsidRPr="00D4723C">
                      <w:rPr>
                        <w:vanish/>
                        <w:sz w:val="16"/>
                        <w:szCs w:val="16"/>
                        <w:lang w:val="en-US"/>
                      </w:rPr>
                      <w:t xml:space="preserve">Sjabloon versie: </w:t>
                    </w:r>
                    <w:r w:rsidRPr="00D4723C">
                      <w:rPr>
                        <w:vanish/>
                        <w:sz w:val="16"/>
                        <w:szCs w:val="16"/>
                        <w:lang w:val="en-US"/>
                      </w:rPr>
                      <w:fldChar w:fldCharType="begin"/>
                    </w:r>
                    <w:r w:rsidRPr="00D4723C">
                      <w:rPr>
                        <w:vanish/>
                        <w:sz w:val="16"/>
                        <w:szCs w:val="16"/>
                        <w:lang w:val="en-US"/>
                      </w:rPr>
                      <w:instrText xml:space="preserve"> REF SjabloonVersie </w:instrText>
                    </w:r>
                    <w:r>
                      <w:rPr>
                        <w:vanish/>
                        <w:sz w:val="16"/>
                        <w:szCs w:val="16"/>
                        <w:lang w:val="en-US"/>
                      </w:rPr>
                      <w:instrText xml:space="preserve"> \* MERGEFORMAT </w:instrText>
                    </w:r>
                    <w:r w:rsidRPr="00D4723C">
                      <w:rPr>
                        <w:vanish/>
                        <w:sz w:val="16"/>
                        <w:szCs w:val="16"/>
                        <w:lang w:val="en-US"/>
                      </w:rPr>
                      <w:fldChar w:fldCharType="separate"/>
                    </w:r>
                    <w:r w:rsidR="00252C01">
                      <w:rPr>
                        <w:b/>
                        <w:bCs/>
                        <w:vanish/>
                        <w:sz w:val="16"/>
                        <w:szCs w:val="16"/>
                      </w:rPr>
                      <w:t>Fout! Verwijzingsbron niet gevonden.</w:t>
                    </w:r>
                    <w:r w:rsidRPr="00D4723C">
                      <w:rPr>
                        <w:vanish/>
                        <w:sz w:val="16"/>
                        <w:szCs w:val="16"/>
                        <w:lang w:val="en-US"/>
                      </w:rPr>
                      <w:fldChar w:fldCharType="end"/>
                    </w:r>
                  </w:p>
                  <w:p w14:paraId="7EA904F6" w14:textId="77777777" w:rsidR="00D4723C" w:rsidRPr="00D4723C" w:rsidRDefault="00D4723C" w:rsidP="00D4723C">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556E6" w14:textId="77777777" w:rsidR="00AB5BF2" w:rsidRDefault="00AB5BF2" w:rsidP="008A2B7E">
      <w:pPr>
        <w:spacing w:after="0" w:line="240" w:lineRule="auto"/>
      </w:pPr>
      <w:r>
        <w:separator/>
      </w:r>
    </w:p>
  </w:footnote>
  <w:footnote w:type="continuationSeparator" w:id="0">
    <w:p w14:paraId="14158F24" w14:textId="77777777" w:rsidR="00AB5BF2" w:rsidRDefault="00AB5BF2"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04E9" w14:textId="77777777" w:rsidR="00E719ED" w:rsidRDefault="00E719ED">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04EA" w14:textId="77777777" w:rsidR="00B11207" w:rsidRPr="001831B9" w:rsidRDefault="001831B9" w:rsidP="001831B9">
    <w:pPr>
      <w:pStyle w:val="Koptekst"/>
    </w:pPr>
    <w:r>
      <w:rPr>
        <w:noProof/>
        <w:lang w:eastAsia="nl-NL"/>
      </w:rPr>
      <w:drawing>
        <wp:anchor distT="0" distB="0" distL="114300" distR="114300" simplePos="0" relativeHeight="251667456" behindDoc="0" locked="0" layoutInCell="1" allowOverlap="1" wp14:anchorId="7EA904EF" wp14:editId="7EA904F0">
          <wp:simplePos x="0" y="0"/>
          <wp:positionH relativeFrom="margin">
            <wp:posOffset>3543300</wp:posOffset>
          </wp:positionH>
          <wp:positionV relativeFrom="paragraph">
            <wp:posOffset>-105410</wp:posOffset>
          </wp:positionV>
          <wp:extent cx="2211070" cy="371475"/>
          <wp:effectExtent l="0" t="0" r="0" b="9525"/>
          <wp:wrapNone/>
          <wp:docPr id="7"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04ED" w14:textId="77777777" w:rsidR="001831B9" w:rsidRDefault="001831B9">
    <w:pPr>
      <w:pStyle w:val="Koptekst"/>
    </w:pPr>
    <w:r>
      <w:rPr>
        <w:noProof/>
        <w:lang w:eastAsia="nl-NL"/>
      </w:rPr>
      <w:drawing>
        <wp:anchor distT="0" distB="0" distL="114300" distR="114300" simplePos="0" relativeHeight="251665408" behindDoc="0" locked="0" layoutInCell="1" allowOverlap="1" wp14:anchorId="7EA904F1" wp14:editId="7EA904F2">
          <wp:simplePos x="0" y="0"/>
          <wp:positionH relativeFrom="margin">
            <wp:posOffset>3552825</wp:posOffset>
          </wp:positionH>
          <wp:positionV relativeFrom="paragraph">
            <wp:posOffset>-105410</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30E8D"/>
    <w:multiLevelType w:val="hybridMultilevel"/>
    <w:tmpl w:val="F9B08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C01"/>
    <w:rsid w:val="000170CE"/>
    <w:rsid w:val="0004495B"/>
    <w:rsid w:val="000521F3"/>
    <w:rsid w:val="000534B2"/>
    <w:rsid w:val="00054F7C"/>
    <w:rsid w:val="00062BDE"/>
    <w:rsid w:val="000719E6"/>
    <w:rsid w:val="000C1E55"/>
    <w:rsid w:val="0010454A"/>
    <w:rsid w:val="0012351B"/>
    <w:rsid w:val="00146890"/>
    <w:rsid w:val="001502A4"/>
    <w:rsid w:val="0015692D"/>
    <w:rsid w:val="001831B9"/>
    <w:rsid w:val="001A79BC"/>
    <w:rsid w:val="001B30F8"/>
    <w:rsid w:val="001C2D94"/>
    <w:rsid w:val="001C5E44"/>
    <w:rsid w:val="001D1362"/>
    <w:rsid w:val="001E45D8"/>
    <w:rsid w:val="002149D5"/>
    <w:rsid w:val="00221143"/>
    <w:rsid w:val="00252C01"/>
    <w:rsid w:val="00287F7B"/>
    <w:rsid w:val="002C6CA9"/>
    <w:rsid w:val="00336A7E"/>
    <w:rsid w:val="00382452"/>
    <w:rsid w:val="003A2EE7"/>
    <w:rsid w:val="003D0335"/>
    <w:rsid w:val="003D74EA"/>
    <w:rsid w:val="003E1D29"/>
    <w:rsid w:val="00402590"/>
    <w:rsid w:val="00436361"/>
    <w:rsid w:val="004504CE"/>
    <w:rsid w:val="00453A11"/>
    <w:rsid w:val="004617F6"/>
    <w:rsid w:val="00464DA2"/>
    <w:rsid w:val="0046597C"/>
    <w:rsid w:val="004669F7"/>
    <w:rsid w:val="00467C2A"/>
    <w:rsid w:val="00491D11"/>
    <w:rsid w:val="004D1F25"/>
    <w:rsid w:val="00530F5B"/>
    <w:rsid w:val="005522ED"/>
    <w:rsid w:val="00577C71"/>
    <w:rsid w:val="0058383B"/>
    <w:rsid w:val="005A66D9"/>
    <w:rsid w:val="005B6691"/>
    <w:rsid w:val="005D0910"/>
    <w:rsid w:val="005D49F5"/>
    <w:rsid w:val="006351D7"/>
    <w:rsid w:val="006642D3"/>
    <w:rsid w:val="00664B01"/>
    <w:rsid w:val="006924DE"/>
    <w:rsid w:val="0069447D"/>
    <w:rsid w:val="006A2A88"/>
    <w:rsid w:val="006B5827"/>
    <w:rsid w:val="006B757D"/>
    <w:rsid w:val="006F365B"/>
    <w:rsid w:val="00704456"/>
    <w:rsid w:val="00707660"/>
    <w:rsid w:val="0071476C"/>
    <w:rsid w:val="007408C1"/>
    <w:rsid w:val="00741E0E"/>
    <w:rsid w:val="0076561E"/>
    <w:rsid w:val="007657B8"/>
    <w:rsid w:val="00772501"/>
    <w:rsid w:val="007739E7"/>
    <w:rsid w:val="007916AA"/>
    <w:rsid w:val="007C1CE4"/>
    <w:rsid w:val="007F4FA8"/>
    <w:rsid w:val="00811478"/>
    <w:rsid w:val="00823142"/>
    <w:rsid w:val="008478EC"/>
    <w:rsid w:val="0085287A"/>
    <w:rsid w:val="00887BB0"/>
    <w:rsid w:val="00896809"/>
    <w:rsid w:val="008A2B7E"/>
    <w:rsid w:val="008A796A"/>
    <w:rsid w:val="008D71BC"/>
    <w:rsid w:val="008E2D91"/>
    <w:rsid w:val="009059A5"/>
    <w:rsid w:val="00907F82"/>
    <w:rsid w:val="00920E32"/>
    <w:rsid w:val="00925984"/>
    <w:rsid w:val="00931345"/>
    <w:rsid w:val="00931964"/>
    <w:rsid w:val="0093389B"/>
    <w:rsid w:val="009500EE"/>
    <w:rsid w:val="009737B0"/>
    <w:rsid w:val="00975127"/>
    <w:rsid w:val="0099559C"/>
    <w:rsid w:val="00996DDF"/>
    <w:rsid w:val="009B011E"/>
    <w:rsid w:val="009E553C"/>
    <w:rsid w:val="009F41A2"/>
    <w:rsid w:val="00A12187"/>
    <w:rsid w:val="00A342D6"/>
    <w:rsid w:val="00A50A4E"/>
    <w:rsid w:val="00A963BC"/>
    <w:rsid w:val="00A96680"/>
    <w:rsid w:val="00AB5BF2"/>
    <w:rsid w:val="00AC0040"/>
    <w:rsid w:val="00AD0A54"/>
    <w:rsid w:val="00AD5369"/>
    <w:rsid w:val="00AD71F3"/>
    <w:rsid w:val="00AE23A0"/>
    <w:rsid w:val="00AF55D5"/>
    <w:rsid w:val="00B11207"/>
    <w:rsid w:val="00B202A4"/>
    <w:rsid w:val="00B4325C"/>
    <w:rsid w:val="00B600EF"/>
    <w:rsid w:val="00B613F9"/>
    <w:rsid w:val="00B843E3"/>
    <w:rsid w:val="00BA3CC7"/>
    <w:rsid w:val="00BB5D6D"/>
    <w:rsid w:val="00BF1EEC"/>
    <w:rsid w:val="00C11737"/>
    <w:rsid w:val="00C16C73"/>
    <w:rsid w:val="00C27281"/>
    <w:rsid w:val="00C54405"/>
    <w:rsid w:val="00C6710D"/>
    <w:rsid w:val="00C73B29"/>
    <w:rsid w:val="00C852B8"/>
    <w:rsid w:val="00CC440F"/>
    <w:rsid w:val="00CC469B"/>
    <w:rsid w:val="00CC7C2B"/>
    <w:rsid w:val="00CD31D4"/>
    <w:rsid w:val="00D4723C"/>
    <w:rsid w:val="00D73541"/>
    <w:rsid w:val="00D73DBF"/>
    <w:rsid w:val="00D82ABD"/>
    <w:rsid w:val="00D84A64"/>
    <w:rsid w:val="00DB2E3B"/>
    <w:rsid w:val="00DC10FC"/>
    <w:rsid w:val="00DC2182"/>
    <w:rsid w:val="00DF4D03"/>
    <w:rsid w:val="00E01469"/>
    <w:rsid w:val="00E0464C"/>
    <w:rsid w:val="00E13067"/>
    <w:rsid w:val="00E60B5D"/>
    <w:rsid w:val="00E719ED"/>
    <w:rsid w:val="00E72841"/>
    <w:rsid w:val="00E7326A"/>
    <w:rsid w:val="00E84A1F"/>
    <w:rsid w:val="00EA0647"/>
    <w:rsid w:val="00EC7DE3"/>
    <w:rsid w:val="00ED3604"/>
    <w:rsid w:val="00EE40B7"/>
    <w:rsid w:val="00F9359B"/>
    <w:rsid w:val="00FA340A"/>
    <w:rsid w:val="00FD107C"/>
    <w:rsid w:val="00FD2EAD"/>
    <w:rsid w:val="00FE6C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9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C469B"/>
    <w:pPr>
      <w:keepNext/>
      <w:keepLines/>
      <w:spacing w:before="200" w:after="0"/>
      <w:outlineLvl w:val="2"/>
    </w:pPr>
    <w:rPr>
      <w:rFonts w:asciiTheme="majorHAnsi" w:eastAsiaTheme="majorEastAsia" w:hAnsiTheme="majorHAnsi" w:cstheme="majorBidi"/>
      <w:b/>
      <w:bCs/>
      <w:color w:val="4472C4"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customStyle="1" w:styleId="ListTable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1831B9"/>
    <w:rPr>
      <w:i/>
      <w:iCs/>
    </w:rPr>
  </w:style>
  <w:style w:type="character" w:customStyle="1" w:styleId="SPLinfoChar">
    <w:name w:val="SPL_info Char"/>
    <w:basedOn w:val="Standaardalinea-lettertype"/>
    <w:link w:val="SPLinfo"/>
    <w:rsid w:val="001831B9"/>
    <w:rPr>
      <w:i/>
      <w:iCs/>
    </w:rPr>
  </w:style>
  <w:style w:type="character" w:customStyle="1" w:styleId="Kop3Char">
    <w:name w:val="Kop 3 Char"/>
    <w:basedOn w:val="Standaardalinea-lettertype"/>
    <w:link w:val="Kop3"/>
    <w:uiPriority w:val="9"/>
    <w:rsid w:val="00CC469B"/>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C469B"/>
    <w:pPr>
      <w:keepNext/>
      <w:keepLines/>
      <w:spacing w:before="200" w:after="0"/>
      <w:outlineLvl w:val="2"/>
    </w:pPr>
    <w:rPr>
      <w:rFonts w:asciiTheme="majorHAnsi" w:eastAsiaTheme="majorEastAsia" w:hAnsiTheme="majorHAnsi" w:cstheme="majorBidi"/>
      <w:b/>
      <w:bCs/>
      <w:color w:val="4472C4"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customStyle="1" w:styleId="ListTable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1831B9"/>
    <w:rPr>
      <w:i/>
      <w:iCs/>
    </w:rPr>
  </w:style>
  <w:style w:type="character" w:customStyle="1" w:styleId="SPLinfoChar">
    <w:name w:val="SPL_info Char"/>
    <w:basedOn w:val="Standaardalinea-lettertype"/>
    <w:link w:val="SPLinfo"/>
    <w:rsid w:val="001831B9"/>
    <w:rPr>
      <w:i/>
      <w:iCs/>
    </w:rPr>
  </w:style>
  <w:style w:type="character" w:customStyle="1" w:styleId="Kop3Char">
    <w:name w:val="Kop 3 Char"/>
    <w:basedOn w:val="Standaardalinea-lettertype"/>
    <w:link w:val="Kop3"/>
    <w:uiPriority w:val="9"/>
    <w:rsid w:val="00CC469B"/>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IR80H0VY\B1-K3-W3_EVAL_Evaluati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9930D4CA714886ABA1D127555748ED"/>
        <w:category>
          <w:name w:val="Algemeen"/>
          <w:gallery w:val="placeholder"/>
        </w:category>
        <w:types>
          <w:type w:val="bbPlcHdr"/>
        </w:types>
        <w:behaviors>
          <w:behavior w:val="content"/>
        </w:behaviors>
        <w:guid w:val="{87D00000-CAF8-4A4D-90F3-0DF25C5AE1B8}"/>
      </w:docPartPr>
      <w:docPartBody>
        <w:p w:rsidR="009C7AE8" w:rsidRDefault="009C7AE8">
          <w:pPr>
            <w:pStyle w:val="A39930D4CA714886ABA1D127555748ED"/>
          </w:pPr>
          <w:r w:rsidRPr="00AD5369">
            <w:rPr>
              <w:rStyle w:val="Tekstvantijdelijkeaanduiding"/>
              <w:lang w:val="en-US"/>
            </w:rPr>
            <w:t>Click or tap here to enter text.</w:t>
          </w:r>
        </w:p>
      </w:docPartBody>
    </w:docPart>
    <w:docPart>
      <w:docPartPr>
        <w:name w:val="FE2BEC1C8ABA48E395FF5907F6F0054F"/>
        <w:category>
          <w:name w:val="Algemeen"/>
          <w:gallery w:val="placeholder"/>
        </w:category>
        <w:types>
          <w:type w:val="bbPlcHdr"/>
        </w:types>
        <w:behaviors>
          <w:behavior w:val="content"/>
        </w:behaviors>
        <w:guid w:val="{794CA80F-2523-478A-9F9A-382C397FEAB5}"/>
      </w:docPartPr>
      <w:docPartBody>
        <w:p w:rsidR="009C7AE8" w:rsidRDefault="009C7AE8">
          <w:pPr>
            <w:pStyle w:val="FE2BEC1C8ABA48E395FF5907F6F0054F"/>
          </w:pPr>
          <w:r w:rsidRPr="000534B2">
            <w:rPr>
              <w:rStyle w:val="Tekstvantijdelijkeaanduiding"/>
              <w:lang w:val="en-US"/>
            </w:rPr>
            <w:t>Click or tap here to enter text.</w:t>
          </w:r>
        </w:p>
      </w:docPartBody>
    </w:docPart>
    <w:docPart>
      <w:docPartPr>
        <w:name w:val="13058D9DDAC047EABAC2789749C3461E"/>
        <w:category>
          <w:name w:val="Algemeen"/>
          <w:gallery w:val="placeholder"/>
        </w:category>
        <w:types>
          <w:type w:val="bbPlcHdr"/>
        </w:types>
        <w:behaviors>
          <w:behavior w:val="content"/>
        </w:behaviors>
        <w:guid w:val="{41004558-7F94-4B38-814D-D493F69519A3}"/>
      </w:docPartPr>
      <w:docPartBody>
        <w:p w:rsidR="009C7AE8" w:rsidRDefault="009C7AE8">
          <w:pPr>
            <w:pStyle w:val="13058D9DDAC047EABAC2789749C3461E"/>
          </w:pPr>
          <w:r w:rsidRPr="00AD0A54">
            <w:rPr>
              <w:rStyle w:val="Tekstvantijdelijkeaanduiding"/>
              <w:lang w:val="en-US"/>
            </w:rPr>
            <w:t>Click or tap here to enter text.</w:t>
          </w:r>
        </w:p>
      </w:docPartBody>
    </w:docPart>
    <w:docPart>
      <w:docPartPr>
        <w:name w:val="DE4BEF6EE4C04A6BB10C0B8DCBF990A8"/>
        <w:category>
          <w:name w:val="Algemeen"/>
          <w:gallery w:val="placeholder"/>
        </w:category>
        <w:types>
          <w:type w:val="bbPlcHdr"/>
        </w:types>
        <w:behaviors>
          <w:behavior w:val="content"/>
        </w:behaviors>
        <w:guid w:val="{F1B3D64E-D734-46A5-862C-6B0C2D889E04}"/>
      </w:docPartPr>
      <w:docPartBody>
        <w:p w:rsidR="009C7AE8" w:rsidRDefault="009C7AE8">
          <w:pPr>
            <w:pStyle w:val="DE4BEF6EE4C04A6BB10C0B8DCBF990A8"/>
          </w:pPr>
          <w:r w:rsidRPr="000534B2">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AE8"/>
    <w:rsid w:val="002E416B"/>
    <w:rsid w:val="009C7AE8"/>
    <w:rsid w:val="00A90A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A39930D4CA714886ABA1D127555748ED">
    <w:name w:val="A39930D4CA714886ABA1D127555748ED"/>
  </w:style>
  <w:style w:type="paragraph" w:customStyle="1" w:styleId="FE2BEC1C8ABA48E395FF5907F6F0054F">
    <w:name w:val="FE2BEC1C8ABA48E395FF5907F6F0054F"/>
  </w:style>
  <w:style w:type="paragraph" w:customStyle="1" w:styleId="13058D9DDAC047EABAC2789749C3461E">
    <w:name w:val="13058D9DDAC047EABAC2789749C3461E"/>
  </w:style>
  <w:style w:type="paragraph" w:customStyle="1" w:styleId="DE4BEF6EE4C04A6BB10C0B8DCBF990A8">
    <w:name w:val="DE4BEF6EE4C04A6BB10C0B8DCBF990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A39930D4CA714886ABA1D127555748ED">
    <w:name w:val="A39930D4CA714886ABA1D127555748ED"/>
  </w:style>
  <w:style w:type="paragraph" w:customStyle="1" w:styleId="FE2BEC1C8ABA48E395FF5907F6F0054F">
    <w:name w:val="FE2BEC1C8ABA48E395FF5907F6F0054F"/>
  </w:style>
  <w:style w:type="paragraph" w:customStyle="1" w:styleId="13058D9DDAC047EABAC2789749C3461E">
    <w:name w:val="13058D9DDAC047EABAC2789749C3461E"/>
  </w:style>
  <w:style w:type="paragraph" w:customStyle="1" w:styleId="DE4BEF6EE4C04A6BB10C0B8DCBF990A8">
    <w:name w:val="DE4BEF6EE4C04A6BB10C0B8DCBF99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74B16-D25A-4B00-A94D-0B17DE3E2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16181F14-7631-4C8A-BF3D-9F2A736A6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B1-K3-W3_EVAL_Evaluatie</Template>
  <TotalTime>12</TotalTime>
  <Pages>5</Pages>
  <Words>951</Words>
  <Characters>5232</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12</cp:revision>
  <cp:lastPrinted>2018-09-01T10:46:00Z</cp:lastPrinted>
  <dcterms:created xsi:type="dcterms:W3CDTF">2021-05-20T07:13:00Z</dcterms:created>
  <dcterms:modified xsi:type="dcterms:W3CDTF">2021-06-03T11:47:00Z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512">
    <vt:lpwstr>13</vt:lpwstr>
  </property>
</Properties>
</file>